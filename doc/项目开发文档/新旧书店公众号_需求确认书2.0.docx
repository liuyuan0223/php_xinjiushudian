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417507" w:rsidP="00417507">
      <w:pPr>
        <w:jc w:val="center"/>
        <w:rPr>
          <w:sz w:val="36"/>
        </w:rPr>
      </w:pPr>
      <w:r>
        <w:rPr>
          <w:sz w:val="36"/>
        </w:rPr>
        <w:t>新旧书店</w:t>
      </w:r>
      <w:proofErr w:type="gramStart"/>
      <w:r>
        <w:rPr>
          <w:sz w:val="36"/>
        </w:rPr>
        <w:t>微信公众号</w:t>
      </w:r>
      <w:proofErr w:type="gramEnd"/>
      <w:r>
        <w:rPr>
          <w:sz w:val="36"/>
        </w:rPr>
        <w:t>开发</w:t>
      </w:r>
    </w:p>
    <w:p w:rsidR="004F454D" w:rsidRPr="00417507" w:rsidRDefault="004F454D" w:rsidP="004F454D">
      <w:pPr>
        <w:ind w:firstLine="420"/>
        <w:jc w:val="center"/>
        <w:rPr>
          <w:sz w:val="32"/>
        </w:rPr>
      </w:pPr>
      <w:r w:rsidRPr="00417507">
        <w:rPr>
          <w:rFonts w:hint="eastAsia"/>
          <w:sz w:val="32"/>
        </w:rPr>
        <w:t>需求确认书</w:t>
      </w:r>
    </w:p>
    <w:p w:rsidR="009D6844" w:rsidRPr="00DE7738" w:rsidRDefault="009D6844" w:rsidP="004F454D">
      <w:pPr>
        <w:ind w:firstLine="420"/>
        <w:jc w:val="center"/>
      </w:pPr>
    </w:p>
    <w:p w:rsidR="004F454D" w:rsidRPr="009D6844" w:rsidRDefault="009D6844" w:rsidP="004F454D">
      <w:pPr>
        <w:ind w:firstLine="420"/>
        <w:jc w:val="center"/>
        <w:rPr>
          <w:sz w:val="24"/>
        </w:rPr>
      </w:pPr>
      <w:proofErr w:type="spellStart"/>
      <w:r w:rsidRPr="009D6844">
        <w:rPr>
          <w:rFonts w:hint="eastAsia"/>
          <w:sz w:val="24"/>
        </w:rPr>
        <w:t>Ver</w:t>
      </w:r>
      <w:proofErr w:type="spellEnd"/>
      <w:r w:rsidR="0046113C">
        <w:rPr>
          <w:rFonts w:hint="eastAsia"/>
          <w:sz w:val="24"/>
        </w:rPr>
        <w:t>:</w:t>
      </w: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5B4462"/>
    <w:p w:rsidR="005B4462" w:rsidRDefault="005B4462" w:rsidP="00703A76">
      <w:pPr>
        <w:ind w:left="5040" w:right="840" w:firstLine="420"/>
      </w:pPr>
      <w:r>
        <w:rPr>
          <w:rFonts w:hint="eastAsia"/>
        </w:rPr>
        <w:t>客户方签字：</w:t>
      </w:r>
    </w:p>
    <w:p w:rsidR="005B4462" w:rsidRPr="005B4462" w:rsidRDefault="005B4462" w:rsidP="005B4462">
      <w:pPr>
        <w:ind w:firstLine="420"/>
        <w:jc w:val="right"/>
      </w:pPr>
    </w:p>
    <w:p w:rsidR="005B4462" w:rsidRDefault="005B4462" w:rsidP="005B446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F57D36" w:rsidRDefault="00F57D36" w:rsidP="00F57D36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B13602" w:rsidRDefault="00F57D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96627" w:history="1">
            <w:r w:rsidR="00B13602" w:rsidRPr="003324B6">
              <w:rPr>
                <w:rStyle w:val="a8"/>
                <w:noProof/>
              </w:rPr>
              <w:t>1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概述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_Toc466896627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3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28" w:history="1">
            <w:r w:rsidR="00B13602" w:rsidRPr="003324B6">
              <w:rPr>
                <w:rStyle w:val="a8"/>
                <w:noProof/>
              </w:rPr>
              <w:t>1.1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编写目的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_Toc466896628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3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29" w:history="1">
            <w:r w:rsidR="00B13602" w:rsidRPr="003324B6">
              <w:rPr>
                <w:rStyle w:val="a8"/>
                <w:noProof/>
              </w:rPr>
              <w:t>1.2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项目背景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_Toc466896629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3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30" w:history="1">
            <w:r w:rsidR="00B13602" w:rsidRPr="003324B6">
              <w:rPr>
                <w:rStyle w:val="a8"/>
                <w:noProof/>
              </w:rPr>
              <w:t>1.3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文档团队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_Toc466896630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3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31" w:history="1">
            <w:r w:rsidR="00B13602" w:rsidRPr="003324B6">
              <w:rPr>
                <w:rStyle w:val="a8"/>
                <w:noProof/>
              </w:rPr>
              <w:t>1.4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项目管理团队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_Toc466896631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3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896632" w:history="1">
            <w:r w:rsidR="00B13602" w:rsidRPr="003324B6">
              <w:rPr>
                <w:rStyle w:val="a8"/>
                <w:noProof/>
              </w:rPr>
              <w:t>2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项目前景与范围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_Toc466896632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3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33" w:history="1">
            <w:r w:rsidR="00B13602" w:rsidRPr="003324B6">
              <w:rPr>
                <w:rStyle w:val="a8"/>
                <w:noProof/>
              </w:rPr>
              <w:t>2.1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项目前景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_Toc466896633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3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34" w:history="1">
            <w:r w:rsidR="00B13602" w:rsidRPr="003324B6">
              <w:rPr>
                <w:rStyle w:val="a8"/>
                <w:noProof/>
              </w:rPr>
              <w:t>2.2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项目范围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_Toc466896634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4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896635" w:history="1">
            <w:r w:rsidR="00B13602" w:rsidRPr="003324B6">
              <w:rPr>
                <w:rStyle w:val="a8"/>
                <w:noProof/>
              </w:rPr>
              <w:t>3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需求概述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_Toc466896635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4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36" w:history="1">
            <w:r w:rsidR="00B13602" w:rsidRPr="003324B6">
              <w:rPr>
                <w:rStyle w:val="a8"/>
                <w:noProof/>
              </w:rPr>
              <w:t>3.1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角色</w:t>
            </w:r>
            <w:r w:rsidR="00B13602" w:rsidRPr="003324B6">
              <w:rPr>
                <w:rStyle w:val="a8"/>
                <w:noProof/>
              </w:rPr>
              <w:t>(</w:t>
            </w:r>
            <w:r w:rsidR="00B13602" w:rsidRPr="003324B6">
              <w:rPr>
                <w:rStyle w:val="a8"/>
                <w:rFonts w:hint="eastAsia"/>
                <w:noProof/>
              </w:rPr>
              <w:t>用户</w:t>
            </w:r>
            <w:r w:rsidR="00B13602" w:rsidRPr="003324B6">
              <w:rPr>
                <w:rStyle w:val="a8"/>
                <w:noProof/>
              </w:rPr>
              <w:t>)</w:t>
            </w:r>
            <w:r w:rsidR="00B13602" w:rsidRPr="003324B6">
              <w:rPr>
                <w:rStyle w:val="a8"/>
                <w:rFonts w:hint="eastAsia"/>
                <w:noProof/>
              </w:rPr>
              <w:t>分析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_Toc466896636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4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37" w:history="1">
            <w:r w:rsidR="00B13602" w:rsidRPr="003324B6">
              <w:rPr>
                <w:rStyle w:val="a8"/>
                <w:noProof/>
              </w:rPr>
              <w:t>3.2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产品特性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_Toc466896637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4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38" w:history="1">
            <w:r w:rsidR="00B13602" w:rsidRPr="003324B6">
              <w:rPr>
                <w:rStyle w:val="a8"/>
                <w:noProof/>
              </w:rPr>
              <w:t>3.3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功能菜单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_Toc466896638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4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39" w:history="1">
            <w:r w:rsidR="00B13602" w:rsidRPr="003324B6">
              <w:rPr>
                <w:rStyle w:val="a8"/>
                <w:noProof/>
              </w:rPr>
              <w:t>3.4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后台管理及权限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_Toc466896639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5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896640" w:history="1">
            <w:r w:rsidR="00B13602" w:rsidRPr="003324B6">
              <w:rPr>
                <w:rStyle w:val="a8"/>
                <w:noProof/>
              </w:rPr>
              <w:t>4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功能性需求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_Toc466896640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5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896641" w:history="1">
            <w:r w:rsidR="00B13602" w:rsidRPr="003324B6">
              <w:rPr>
                <w:rStyle w:val="a8"/>
                <w:noProof/>
              </w:rPr>
              <w:t>5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非功能性需求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_Toc466896641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10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42" w:history="1">
            <w:r w:rsidR="00B13602" w:rsidRPr="003324B6">
              <w:rPr>
                <w:rStyle w:val="a8"/>
                <w:noProof/>
              </w:rPr>
              <w:t>5.1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网络需求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_Toc466896642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10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43" w:history="1">
            <w:r w:rsidR="00B13602" w:rsidRPr="003324B6">
              <w:rPr>
                <w:rStyle w:val="a8"/>
                <w:noProof/>
                <w:lang w:eastAsia="en-US"/>
              </w:rPr>
              <w:t>5.2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扩展性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_Toc466896643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10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44" w:history="1">
            <w:r w:rsidR="00B13602" w:rsidRPr="003324B6">
              <w:rPr>
                <w:rStyle w:val="a8"/>
                <w:noProof/>
              </w:rPr>
              <w:t>5.3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可维护性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_Toc466896644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10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45" w:history="1">
            <w:r w:rsidR="00B13602" w:rsidRPr="003324B6">
              <w:rPr>
                <w:rStyle w:val="a8"/>
                <w:noProof/>
              </w:rPr>
              <w:t>5.4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可用性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_Toc466896645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10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46" w:history="1">
            <w:r w:rsidR="00B13602" w:rsidRPr="003324B6">
              <w:rPr>
                <w:rStyle w:val="a8"/>
                <w:noProof/>
              </w:rPr>
              <w:t>5.5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运营培训需求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_Toc466896646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10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47" w:history="1">
            <w:r w:rsidR="00B13602" w:rsidRPr="003324B6">
              <w:rPr>
                <w:rStyle w:val="a8"/>
                <w:noProof/>
              </w:rPr>
              <w:t>5.6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兼容性要求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_Toc466896647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10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896648" w:history="1">
            <w:r w:rsidR="00B13602" w:rsidRPr="003324B6">
              <w:rPr>
                <w:rStyle w:val="a8"/>
                <w:noProof/>
              </w:rPr>
              <w:t>6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附录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_Toc466896648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11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B13602" w:rsidRDefault="00FB64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896649" w:history="1">
            <w:r w:rsidR="00B13602" w:rsidRPr="003324B6">
              <w:rPr>
                <w:rStyle w:val="a8"/>
                <w:noProof/>
              </w:rPr>
              <w:t>6.1</w:t>
            </w:r>
            <w:r w:rsidR="00B13602">
              <w:rPr>
                <w:noProof/>
              </w:rPr>
              <w:tab/>
            </w:r>
            <w:r w:rsidR="00B13602" w:rsidRPr="003324B6">
              <w:rPr>
                <w:rStyle w:val="a8"/>
                <w:rFonts w:hint="eastAsia"/>
                <w:noProof/>
              </w:rPr>
              <w:t>修改记录</w:t>
            </w:r>
            <w:r w:rsidR="00B13602">
              <w:rPr>
                <w:noProof/>
                <w:webHidden/>
              </w:rPr>
              <w:tab/>
            </w:r>
            <w:r w:rsidR="00B13602">
              <w:rPr>
                <w:noProof/>
                <w:webHidden/>
              </w:rPr>
              <w:fldChar w:fldCharType="begin"/>
            </w:r>
            <w:r w:rsidR="00B13602">
              <w:rPr>
                <w:noProof/>
                <w:webHidden/>
              </w:rPr>
              <w:instrText xml:space="preserve"> PAGEREF _Toc466896649 \h </w:instrText>
            </w:r>
            <w:r w:rsidR="00B13602">
              <w:rPr>
                <w:noProof/>
                <w:webHidden/>
              </w:rPr>
            </w:r>
            <w:r w:rsidR="00B13602">
              <w:rPr>
                <w:noProof/>
                <w:webHidden/>
              </w:rPr>
              <w:fldChar w:fldCharType="separate"/>
            </w:r>
            <w:r w:rsidR="00B13602">
              <w:rPr>
                <w:noProof/>
                <w:webHidden/>
              </w:rPr>
              <w:t>11</w:t>
            </w:r>
            <w:r w:rsidR="00B13602">
              <w:rPr>
                <w:noProof/>
                <w:webHidden/>
              </w:rPr>
              <w:fldChar w:fldCharType="end"/>
            </w:r>
          </w:hyperlink>
        </w:p>
        <w:p w:rsidR="00F57D36" w:rsidRDefault="00F57D36">
          <w:r>
            <w:rPr>
              <w:b/>
              <w:bCs/>
              <w:lang w:val="zh-CN"/>
            </w:rPr>
            <w:fldChar w:fldCharType="end"/>
          </w:r>
        </w:p>
      </w:sdtContent>
    </w:sdt>
    <w:p w:rsidR="00F57D36" w:rsidRDefault="00F57D36">
      <w:bookmarkStart w:id="0" w:name="_Toc290468050"/>
    </w:p>
    <w:p w:rsidR="004F454D" w:rsidRDefault="002F626D" w:rsidP="00F57D36">
      <w:pPr>
        <w:pStyle w:val="1"/>
      </w:pPr>
      <w:bookmarkStart w:id="1" w:name="_Toc466896627"/>
      <w:r>
        <w:rPr>
          <w:rFonts w:hint="eastAsia"/>
        </w:rPr>
        <w:lastRenderedPageBreak/>
        <w:t>概述</w:t>
      </w:r>
      <w:bookmarkEnd w:id="0"/>
      <w:bookmarkEnd w:id="1"/>
    </w:p>
    <w:p w:rsidR="002F626D" w:rsidRDefault="002F626D" w:rsidP="002F626D">
      <w:pPr>
        <w:pStyle w:val="2"/>
      </w:pPr>
      <w:bookmarkStart w:id="2" w:name="_Toc290468051"/>
      <w:bookmarkStart w:id="3" w:name="_Toc466896628"/>
      <w:r>
        <w:rPr>
          <w:rFonts w:hint="eastAsia"/>
        </w:rPr>
        <w:t>编写目的</w:t>
      </w:r>
      <w:bookmarkEnd w:id="2"/>
      <w:bookmarkEnd w:id="3"/>
    </w:p>
    <w:p w:rsidR="005C62A1" w:rsidRPr="006700A3" w:rsidRDefault="006700A3" w:rsidP="005C62A1">
      <w:r>
        <w:rPr>
          <w:rFonts w:hint="eastAsia"/>
        </w:rPr>
        <w:t>本文档包含“新旧书店微信公众号”的功能性需求以及非功能性需求方面的内容，由软件学院项目开发小组</w:t>
      </w:r>
      <w:r>
        <w:t>-</w:t>
      </w:r>
      <w:r w:rsidRPr="006700A3">
        <w:rPr>
          <w:rFonts w:hint="eastAsia"/>
          <w:color w:val="FF0000"/>
        </w:rPr>
        <w:t>第九组</w:t>
      </w:r>
      <w:r>
        <w:rPr>
          <w:rFonts w:hint="eastAsia"/>
        </w:rPr>
        <w:t>共同整理完成。本文档中所有出现界面原型部分，仅作为功能、流程等之辅助说明用途，不作为最终界面验收依据。界面相关的约束由界面原型文档补充说明。</w:t>
      </w:r>
    </w:p>
    <w:p w:rsidR="002F626D" w:rsidRDefault="002F626D" w:rsidP="002F626D">
      <w:pPr>
        <w:pStyle w:val="2"/>
      </w:pPr>
      <w:bookmarkStart w:id="4" w:name="_Toc290468052"/>
      <w:bookmarkStart w:id="5" w:name="_Toc466896629"/>
      <w:r>
        <w:rPr>
          <w:rFonts w:hint="eastAsia"/>
        </w:rPr>
        <w:t>项目背景</w:t>
      </w:r>
      <w:bookmarkEnd w:id="4"/>
      <w:bookmarkEnd w:id="5"/>
    </w:p>
    <w:p w:rsidR="006700A3" w:rsidRDefault="006700A3" w:rsidP="006700A3">
      <w:r>
        <w:rPr>
          <w:rFonts w:hint="eastAsia"/>
        </w:rPr>
        <w:t>项目名称：新旧书店</w:t>
      </w:r>
      <w:proofErr w:type="gramStart"/>
      <w:r>
        <w:rPr>
          <w:rFonts w:hint="eastAsia"/>
        </w:rPr>
        <w:t>微信公众号</w:t>
      </w:r>
      <w:proofErr w:type="gramEnd"/>
    </w:p>
    <w:p w:rsidR="006700A3" w:rsidRDefault="006700A3" w:rsidP="006700A3">
      <w:r>
        <w:rPr>
          <w:rFonts w:hint="eastAsia"/>
        </w:rPr>
        <w:t>项目的提出方：新旧书店</w:t>
      </w:r>
      <w:r>
        <w:t xml:space="preserve"> </w:t>
      </w:r>
    </w:p>
    <w:p w:rsidR="005C62A1" w:rsidRPr="006700A3" w:rsidRDefault="006700A3" w:rsidP="005C62A1">
      <w:r>
        <w:rPr>
          <w:rFonts w:hint="eastAsia"/>
        </w:rPr>
        <w:t>项目目标：为新旧书店提供以书店宣传与书籍管理为基础的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</w:t>
      </w:r>
    </w:p>
    <w:p w:rsidR="005C62A1" w:rsidRPr="006700A3" w:rsidRDefault="005C62A1" w:rsidP="005C62A1"/>
    <w:p w:rsidR="005C62A1" w:rsidRDefault="002F626D" w:rsidP="005C62A1">
      <w:pPr>
        <w:pStyle w:val="2"/>
      </w:pPr>
      <w:bookmarkStart w:id="6" w:name="_Toc290468053"/>
      <w:bookmarkStart w:id="7" w:name="_Toc466896630"/>
      <w:r>
        <w:rPr>
          <w:rFonts w:hint="eastAsia"/>
        </w:rPr>
        <w:t>文档团队</w:t>
      </w:r>
      <w:bookmarkEnd w:id="6"/>
      <w:bookmarkEnd w:id="7"/>
    </w:p>
    <w:p w:rsidR="00DC6271" w:rsidRPr="00DC6271" w:rsidRDefault="00DC6271" w:rsidP="00DC6271">
      <w:r>
        <w:rPr>
          <w:rFonts w:hint="eastAsia"/>
        </w:rPr>
        <w:t>项目小组</w:t>
      </w:r>
    </w:p>
    <w:p w:rsidR="002F626D" w:rsidRDefault="002F626D" w:rsidP="002F626D">
      <w:pPr>
        <w:pStyle w:val="2"/>
      </w:pPr>
      <w:bookmarkStart w:id="8" w:name="_Toc290468054"/>
      <w:bookmarkStart w:id="9" w:name="_Toc466896631"/>
      <w:r>
        <w:rPr>
          <w:rFonts w:hint="eastAsia"/>
        </w:rPr>
        <w:t>项目管理团队</w:t>
      </w:r>
      <w:bookmarkEnd w:id="8"/>
      <w:bookmarkEnd w:id="9"/>
    </w:p>
    <w:p w:rsidR="00DC6271" w:rsidRDefault="00DC6271" w:rsidP="00DC6271">
      <w:r>
        <w:t>PM</w:t>
      </w:r>
      <w:r>
        <w:rPr>
          <w:rFonts w:hint="eastAsia"/>
        </w:rPr>
        <w:t>：孙浩然</w:t>
      </w:r>
    </w:p>
    <w:p w:rsidR="00DC6271" w:rsidRDefault="00DC6271" w:rsidP="00DC6271">
      <w:r>
        <w:rPr>
          <w:rFonts w:hint="eastAsia"/>
        </w:rPr>
        <w:t>开发工程师：刘聪、</w:t>
      </w:r>
      <w:r w:rsidR="00B213F8">
        <w:rPr>
          <w:rFonts w:hint="eastAsia"/>
        </w:rPr>
        <w:t>郭飞玄、刘远、宋子春、王彤彤</w:t>
      </w:r>
    </w:p>
    <w:p w:rsidR="00B22E1A" w:rsidRDefault="00B22E1A" w:rsidP="00B22E1A"/>
    <w:p w:rsidR="002F626D" w:rsidRDefault="002F626D" w:rsidP="002F626D">
      <w:pPr>
        <w:pStyle w:val="1"/>
      </w:pPr>
      <w:bookmarkStart w:id="10" w:name="_Toc290468056"/>
      <w:bookmarkStart w:id="11" w:name="_Toc466896632"/>
      <w:r>
        <w:rPr>
          <w:rFonts w:hint="eastAsia"/>
        </w:rPr>
        <w:t>项目前景与范围</w:t>
      </w:r>
      <w:bookmarkEnd w:id="10"/>
      <w:bookmarkEnd w:id="11"/>
    </w:p>
    <w:p w:rsidR="002F626D" w:rsidRDefault="002F626D" w:rsidP="002F626D">
      <w:pPr>
        <w:pStyle w:val="2"/>
      </w:pPr>
      <w:bookmarkStart w:id="12" w:name="_Toc290468057"/>
      <w:bookmarkStart w:id="13" w:name="_Toc466896633"/>
      <w:r>
        <w:rPr>
          <w:rFonts w:hint="eastAsia"/>
        </w:rPr>
        <w:t>项目前景</w:t>
      </w:r>
      <w:bookmarkEnd w:id="12"/>
      <w:bookmarkEnd w:id="13"/>
    </w:p>
    <w:p w:rsidR="00B22E1A" w:rsidRPr="00B213F8" w:rsidRDefault="00B213F8" w:rsidP="003028DA">
      <w:pPr>
        <w:ind w:firstLine="420"/>
      </w:pPr>
      <w:r>
        <w:rPr>
          <w:rFonts w:hint="eastAsia"/>
        </w:rPr>
        <w:t>该项目主要是为了提高新旧书店书籍的可管理性，加大宣传力度，提升新旧书店的工作效率，增加收益。</w:t>
      </w:r>
    </w:p>
    <w:p w:rsidR="002F626D" w:rsidRDefault="002F626D" w:rsidP="002F626D">
      <w:pPr>
        <w:pStyle w:val="2"/>
      </w:pPr>
      <w:bookmarkStart w:id="14" w:name="_Toc290468058"/>
      <w:bookmarkStart w:id="15" w:name="_Toc466896634"/>
      <w:r>
        <w:rPr>
          <w:rFonts w:hint="eastAsia"/>
        </w:rPr>
        <w:lastRenderedPageBreak/>
        <w:t>项目范围</w:t>
      </w:r>
      <w:bookmarkEnd w:id="14"/>
      <w:bookmarkEnd w:id="15"/>
    </w:p>
    <w:p w:rsidR="00B22E1A" w:rsidRDefault="00B22E1A" w:rsidP="00B22E1A">
      <w:r>
        <w:rPr>
          <w:rFonts w:hint="eastAsia"/>
        </w:rPr>
        <w:t>项目范围：</w:t>
      </w:r>
    </w:p>
    <w:p w:rsidR="00B22E1A" w:rsidRDefault="00B213F8" w:rsidP="00B22E1A">
      <w:r>
        <w:rPr>
          <w:rFonts w:hint="eastAsia"/>
        </w:rPr>
        <w:t>项目需要完成在线查询，预订购买，图文推送，书店主页</w:t>
      </w:r>
    </w:p>
    <w:p w:rsidR="00B22E1A" w:rsidRDefault="00B22E1A" w:rsidP="00B22E1A">
      <w:r>
        <w:rPr>
          <w:rFonts w:hint="eastAsia"/>
        </w:rPr>
        <w:t>超出范围：</w:t>
      </w:r>
    </w:p>
    <w:p w:rsidR="001F3CA1" w:rsidRPr="00B22E1A" w:rsidRDefault="001F3CA1" w:rsidP="00B22E1A">
      <w:r>
        <w:rPr>
          <w:rFonts w:hint="eastAsia"/>
        </w:rPr>
        <w:t>在线支付</w:t>
      </w:r>
    </w:p>
    <w:p w:rsidR="002F626D" w:rsidRDefault="002F626D" w:rsidP="002F626D">
      <w:pPr>
        <w:pStyle w:val="1"/>
      </w:pPr>
      <w:bookmarkStart w:id="16" w:name="_Toc290468059"/>
      <w:bookmarkStart w:id="17" w:name="_Toc466896635"/>
      <w:r>
        <w:rPr>
          <w:rFonts w:hint="eastAsia"/>
        </w:rPr>
        <w:t>需求概述</w:t>
      </w:r>
      <w:bookmarkEnd w:id="16"/>
      <w:bookmarkEnd w:id="17"/>
    </w:p>
    <w:p w:rsidR="00AF2073" w:rsidRDefault="00AF2073" w:rsidP="00AF2073">
      <w:pPr>
        <w:pStyle w:val="2"/>
      </w:pPr>
      <w:bookmarkStart w:id="18" w:name="_Toc290468060"/>
      <w:bookmarkStart w:id="19" w:name="_Toc46689663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18"/>
      <w:bookmarkEnd w:id="19"/>
    </w:p>
    <w:p w:rsidR="00E747E2" w:rsidRDefault="00E747E2" w:rsidP="00E747E2">
      <w:pPr>
        <w:ind w:firstLine="420"/>
      </w:pPr>
      <w:r>
        <w:rPr>
          <w:rFonts w:hint="eastAsia"/>
        </w:rPr>
        <w:t>本软件的最终用户是在校师生。</w:t>
      </w:r>
    </w:p>
    <w:p w:rsidR="006747E4" w:rsidRPr="006747E4" w:rsidRDefault="00E747E2" w:rsidP="00E747E2">
      <w:pPr>
        <w:ind w:firstLine="420"/>
      </w:pPr>
      <w:r>
        <w:rPr>
          <w:rFonts w:hint="eastAsia"/>
        </w:rPr>
        <w:t>新旧书店老板：</w:t>
      </w:r>
      <w:r>
        <w:t>有计算机操作基础，会数据库操作</w:t>
      </w:r>
    </w:p>
    <w:p w:rsidR="00A55343" w:rsidRDefault="00A55343" w:rsidP="00AF2073">
      <w:pPr>
        <w:pStyle w:val="2"/>
      </w:pPr>
      <w:bookmarkStart w:id="20" w:name="_Toc290468061"/>
      <w:bookmarkStart w:id="21" w:name="_Toc466896637"/>
      <w:r>
        <w:rPr>
          <w:rFonts w:hint="eastAsia"/>
        </w:rPr>
        <w:t>产品特性</w:t>
      </w:r>
      <w:bookmarkEnd w:id="20"/>
      <w:bookmarkEnd w:id="21"/>
    </w:p>
    <w:p w:rsidR="00FB1A14" w:rsidRPr="00E747E2" w:rsidRDefault="00E747E2" w:rsidP="00E747E2">
      <w:pPr>
        <w:ind w:firstLine="420"/>
        <w:rPr>
          <w:i/>
          <w:color w:val="548DD4" w:themeColor="text2" w:themeTint="99"/>
        </w:rPr>
      </w:pPr>
      <w:r>
        <w:rPr>
          <w:rFonts w:hint="eastAsia"/>
        </w:rPr>
        <w:t>本项目依赖于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平台。详细功能列表见</w:t>
      </w:r>
      <w:r>
        <w:t>3.3</w:t>
      </w:r>
      <w:r>
        <w:rPr>
          <w:rFonts w:hint="eastAsia"/>
        </w:rPr>
        <w:t>节，详细的需求见</w:t>
      </w:r>
      <w:r>
        <w:t>4.</w:t>
      </w:r>
      <w:r>
        <w:rPr>
          <w:rFonts w:hint="eastAsia"/>
        </w:rPr>
        <w:t>功能性需求。</w:t>
      </w:r>
    </w:p>
    <w:p w:rsidR="002B5C40" w:rsidRDefault="00AF2073" w:rsidP="002B5C40">
      <w:pPr>
        <w:pStyle w:val="2"/>
      </w:pPr>
      <w:bookmarkStart w:id="22" w:name="_Toc290468062"/>
      <w:bookmarkStart w:id="23" w:name="_Toc466896638"/>
      <w:r>
        <w:rPr>
          <w:rFonts w:hint="eastAsia"/>
        </w:rPr>
        <w:t>功能</w:t>
      </w:r>
      <w:bookmarkEnd w:id="22"/>
      <w:r w:rsidR="002B5C40">
        <w:rPr>
          <w:rFonts w:hint="eastAsia"/>
        </w:rPr>
        <w:t>菜单</w:t>
      </w:r>
      <w:bookmarkEnd w:id="23"/>
    </w:p>
    <w:p w:rsidR="002B5C40" w:rsidRDefault="002B5C40" w:rsidP="002B5C40">
      <w:r>
        <w:rPr>
          <w:rFonts w:hint="eastAsia"/>
        </w:rPr>
        <w:t>菜单：</w:t>
      </w:r>
    </w:p>
    <w:p w:rsidR="002B5C40" w:rsidRDefault="002B5C40" w:rsidP="002B5C40">
      <w:r>
        <w:tab/>
      </w:r>
      <w:r w:rsidR="00975793">
        <w:t>书店介绍</w:t>
      </w:r>
      <w:r>
        <w:t>：</w:t>
      </w:r>
    </w:p>
    <w:p w:rsidR="002B5C40" w:rsidRDefault="002B5C40" w:rsidP="002B5C40">
      <w:pPr>
        <w:pStyle w:val="a5"/>
        <w:numPr>
          <w:ilvl w:val="0"/>
          <w:numId w:val="7"/>
        </w:numPr>
        <w:ind w:firstLineChars="0"/>
      </w:pPr>
      <w:r>
        <w:t>店铺首页</w:t>
      </w:r>
    </w:p>
    <w:p w:rsidR="002B5C40" w:rsidRDefault="002B5C40" w:rsidP="002B5C40">
      <w:pPr>
        <w:pStyle w:val="a5"/>
        <w:numPr>
          <w:ilvl w:val="0"/>
          <w:numId w:val="7"/>
        </w:numPr>
        <w:ind w:firstLineChars="0"/>
      </w:pPr>
      <w:r>
        <w:t>门牌号</w:t>
      </w:r>
    </w:p>
    <w:p w:rsidR="002B5C40" w:rsidRDefault="002B5C40" w:rsidP="002B5C40">
      <w:pPr>
        <w:pStyle w:val="a5"/>
        <w:numPr>
          <w:ilvl w:val="0"/>
          <w:numId w:val="7"/>
        </w:numPr>
        <w:ind w:firstLineChars="0"/>
      </w:pPr>
      <w:r>
        <w:t>咨询客服</w:t>
      </w:r>
    </w:p>
    <w:p w:rsidR="002B5C40" w:rsidRDefault="002B5C40" w:rsidP="002B5C40">
      <w:pPr>
        <w:ind w:left="420"/>
      </w:pPr>
      <w:r>
        <w:t>新旧精选：</w:t>
      </w:r>
    </w:p>
    <w:p w:rsidR="002B5C40" w:rsidRDefault="002B5C40" w:rsidP="002B5C40">
      <w:pPr>
        <w:pStyle w:val="a5"/>
        <w:numPr>
          <w:ilvl w:val="0"/>
          <w:numId w:val="8"/>
        </w:numPr>
        <w:ind w:firstLineChars="0"/>
      </w:pPr>
      <w:r>
        <w:t>新书上架</w:t>
      </w:r>
    </w:p>
    <w:p w:rsidR="00975793" w:rsidRDefault="00975793" w:rsidP="002B5C40">
      <w:pPr>
        <w:pStyle w:val="a5"/>
        <w:numPr>
          <w:ilvl w:val="0"/>
          <w:numId w:val="8"/>
        </w:numPr>
        <w:ind w:firstLineChars="0"/>
      </w:pPr>
      <w:r>
        <w:t>店铺活动</w:t>
      </w:r>
    </w:p>
    <w:p w:rsidR="002B5C40" w:rsidRPr="002B5C40" w:rsidRDefault="00975793" w:rsidP="002B5C40">
      <w:pPr>
        <w:ind w:left="420"/>
      </w:pPr>
      <w:r>
        <w:rPr>
          <w:rFonts w:hint="eastAsia"/>
        </w:rPr>
        <w:t>微店</w:t>
      </w:r>
      <w:bookmarkStart w:id="24" w:name="_GoBack"/>
      <w:bookmarkEnd w:id="24"/>
    </w:p>
    <w:p w:rsidR="004212BE" w:rsidRDefault="00D6552A" w:rsidP="004212BE">
      <w:pPr>
        <w:pStyle w:val="2"/>
      </w:pPr>
      <w:bookmarkStart w:id="25" w:name="_Toc290468063"/>
      <w:bookmarkStart w:id="26" w:name="_Toc466896639"/>
      <w:r>
        <w:rPr>
          <w:rFonts w:hint="eastAsia"/>
        </w:rPr>
        <w:lastRenderedPageBreak/>
        <w:t>后台</w:t>
      </w:r>
      <w:bookmarkEnd w:id="25"/>
      <w:r>
        <w:rPr>
          <w:rFonts w:hint="eastAsia"/>
        </w:rPr>
        <w:t>管理及权限</w:t>
      </w:r>
      <w:bookmarkEnd w:id="26"/>
    </w:p>
    <w:p w:rsidR="00D6552A" w:rsidRDefault="00D6552A" w:rsidP="002B5C40">
      <w:bookmarkStart w:id="27" w:name="_Toc290468064"/>
      <w:r>
        <w:t>新旧书店老板：发布推送</w:t>
      </w:r>
      <w:r w:rsidR="002B5C40">
        <w:t>，处理订单</w:t>
      </w:r>
      <w:r>
        <w:t>，数据库（实现图书信息的增删改查</w:t>
      </w:r>
      <w:r>
        <w:rPr>
          <w:rFonts w:hint="eastAsia"/>
        </w:rPr>
        <w:t>）</w:t>
      </w:r>
    </w:p>
    <w:p w:rsidR="001B625F" w:rsidRDefault="002F626D" w:rsidP="001B625F">
      <w:pPr>
        <w:pStyle w:val="1"/>
      </w:pPr>
      <w:bookmarkStart w:id="28" w:name="_Toc466896640"/>
      <w:r>
        <w:rPr>
          <w:rFonts w:hint="eastAsia"/>
        </w:rPr>
        <w:t>功能性需求</w:t>
      </w:r>
      <w:bookmarkEnd w:id="27"/>
      <w:bookmarkEnd w:id="28"/>
    </w:p>
    <w:p w:rsidR="001B625F" w:rsidRDefault="001B625F" w:rsidP="001B625F">
      <w:r>
        <w:rPr>
          <w:rFonts w:hint="eastAsia"/>
        </w:rPr>
        <w:t>用例名：</w:t>
      </w:r>
    </w:p>
    <w:p w:rsidR="001B625F" w:rsidRDefault="001B625F" w:rsidP="001B625F">
      <w:pPr>
        <w:ind w:leftChars="200" w:left="420"/>
      </w:pPr>
      <w:r>
        <w:rPr>
          <w:rFonts w:hint="eastAsia"/>
        </w:rPr>
        <w:t>注册管理员账号：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干系人利益</w:t>
      </w:r>
      <w:r>
        <w:t>:</w:t>
      </w:r>
    </w:p>
    <w:p w:rsidR="001B625F" w:rsidRDefault="009779F1" w:rsidP="001B625F">
      <w:pPr>
        <w:ind w:leftChars="200" w:left="420" w:firstLine="420"/>
      </w:pPr>
      <w:r>
        <w:rPr>
          <w:rFonts w:hint="eastAsia"/>
        </w:rPr>
        <w:t>书店老板</w:t>
      </w:r>
      <w:r w:rsidR="001B625F">
        <w:rPr>
          <w:rFonts w:hint="eastAsia"/>
        </w:rPr>
        <w:t>：方便、快捷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基本流程：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顾客提交搜索条件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系统查询符合条件的书店信息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扩展流程：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书店老板选择注册</w:t>
      </w:r>
      <w:r w:rsidR="009779F1">
        <w:rPr>
          <w:rFonts w:hint="eastAsia"/>
        </w:rPr>
        <w:t>管理员账号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系统提示输入</w:t>
      </w:r>
      <w:r w:rsidR="009779F1">
        <w:rPr>
          <w:rFonts w:hint="eastAsia"/>
        </w:rPr>
        <w:t>管理员</w:t>
      </w:r>
      <w:r>
        <w:rPr>
          <w:rFonts w:hint="eastAsia"/>
        </w:rPr>
        <w:t>注册信息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书店老板填写注册信息并提交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信息中心管理员审核通过</w:t>
      </w:r>
    </w:p>
    <w:p w:rsidR="0080037D" w:rsidRDefault="0080037D" w:rsidP="0080037D">
      <w:r>
        <w:rPr>
          <w:rFonts w:hint="eastAsia"/>
        </w:rPr>
        <w:t>用例名：</w:t>
      </w:r>
    </w:p>
    <w:p w:rsidR="0080037D" w:rsidRDefault="001B625F" w:rsidP="0080037D">
      <w:pPr>
        <w:ind w:leftChars="200" w:left="420"/>
      </w:pPr>
      <w:r>
        <w:rPr>
          <w:rFonts w:hint="eastAsia"/>
        </w:rPr>
        <w:t>发布与更新：</w:t>
      </w:r>
    </w:p>
    <w:p w:rsidR="0080037D" w:rsidRDefault="0080037D" w:rsidP="0080037D">
      <w:pPr>
        <w:ind w:leftChars="200" w:left="420" w:firstLine="420"/>
      </w:pPr>
      <w:r>
        <w:rPr>
          <w:rFonts w:hint="eastAsia"/>
        </w:rPr>
        <w:t>干系人利益：</w:t>
      </w:r>
    </w:p>
    <w:p w:rsidR="0080037D" w:rsidRDefault="001B625F" w:rsidP="0080037D">
      <w:pPr>
        <w:ind w:leftChars="200" w:left="420" w:firstLine="420"/>
      </w:pPr>
      <w:r>
        <w:rPr>
          <w:rFonts w:hint="eastAsia"/>
        </w:rPr>
        <w:t>书店老板</w:t>
      </w:r>
      <w:r w:rsidR="0080037D">
        <w:rPr>
          <w:rFonts w:hint="eastAsia"/>
        </w:rPr>
        <w:t>：方便、快捷</w:t>
      </w:r>
    </w:p>
    <w:p w:rsidR="0080037D" w:rsidRDefault="0080037D" w:rsidP="0080037D">
      <w:pPr>
        <w:ind w:leftChars="200" w:left="420" w:firstLine="420"/>
      </w:pPr>
      <w:r>
        <w:rPr>
          <w:rFonts w:hint="eastAsia"/>
        </w:rPr>
        <w:t>前置条件：</w:t>
      </w:r>
      <w:r w:rsidR="001B625F">
        <w:rPr>
          <w:rFonts w:hint="eastAsia"/>
        </w:rPr>
        <w:t>书店</w:t>
      </w:r>
      <w:r>
        <w:rPr>
          <w:rFonts w:hint="eastAsia"/>
        </w:rPr>
        <w:t>老板成功登录系统</w:t>
      </w:r>
    </w:p>
    <w:p w:rsidR="0080037D" w:rsidRDefault="0080037D" w:rsidP="0080037D">
      <w:pPr>
        <w:ind w:leftChars="200" w:left="420" w:firstLine="420"/>
      </w:pPr>
      <w:r>
        <w:rPr>
          <w:rFonts w:hint="eastAsia"/>
        </w:rPr>
        <w:t>基本流程：</w:t>
      </w:r>
    </w:p>
    <w:p w:rsidR="0080037D" w:rsidRDefault="001B625F" w:rsidP="0080037D">
      <w:pPr>
        <w:ind w:leftChars="200" w:left="420" w:firstLine="420"/>
      </w:pPr>
      <w:r>
        <w:rPr>
          <w:rFonts w:hint="eastAsia"/>
        </w:rPr>
        <w:t>书店老板选择发布新书信息</w:t>
      </w:r>
    </w:p>
    <w:p w:rsidR="0080037D" w:rsidRDefault="0080037D" w:rsidP="0080037D">
      <w:pPr>
        <w:ind w:leftChars="200" w:left="420" w:firstLine="420"/>
      </w:pPr>
      <w:r>
        <w:rPr>
          <w:rFonts w:hint="eastAsia"/>
        </w:rPr>
        <w:t>系统提示填写</w:t>
      </w:r>
      <w:r w:rsidR="001B625F">
        <w:rPr>
          <w:rFonts w:hint="eastAsia"/>
        </w:rPr>
        <w:t>图书</w:t>
      </w:r>
      <w:r>
        <w:rPr>
          <w:rFonts w:hint="eastAsia"/>
        </w:rPr>
        <w:t>信息</w:t>
      </w:r>
    </w:p>
    <w:p w:rsidR="0080037D" w:rsidRDefault="001B625F" w:rsidP="0080037D">
      <w:pPr>
        <w:ind w:leftChars="200" w:left="420" w:firstLine="420"/>
      </w:pPr>
      <w:r>
        <w:rPr>
          <w:rFonts w:hint="eastAsia"/>
        </w:rPr>
        <w:t>书店</w:t>
      </w:r>
      <w:r w:rsidR="0080037D">
        <w:rPr>
          <w:rFonts w:hint="eastAsia"/>
        </w:rPr>
        <w:t>老板填写</w:t>
      </w:r>
      <w:r>
        <w:rPr>
          <w:rFonts w:hint="eastAsia"/>
        </w:rPr>
        <w:t>图书</w:t>
      </w:r>
      <w:r w:rsidR="0080037D">
        <w:rPr>
          <w:rFonts w:hint="eastAsia"/>
        </w:rPr>
        <w:t>信息并提交</w:t>
      </w:r>
    </w:p>
    <w:p w:rsidR="001B625F" w:rsidRDefault="0080037D" w:rsidP="001B625F">
      <w:pPr>
        <w:ind w:leftChars="200" w:left="420" w:firstLine="420"/>
      </w:pPr>
      <w:r>
        <w:rPr>
          <w:rFonts w:hint="eastAsia"/>
        </w:rPr>
        <w:t>系统保存</w:t>
      </w:r>
      <w:r w:rsidR="001B625F">
        <w:rPr>
          <w:rFonts w:hint="eastAsia"/>
        </w:rPr>
        <w:t>图书</w:t>
      </w:r>
      <w:r>
        <w:rPr>
          <w:rFonts w:hint="eastAsia"/>
        </w:rPr>
        <w:t>信息</w:t>
      </w:r>
    </w:p>
    <w:p w:rsidR="0080037D" w:rsidRDefault="0080037D" w:rsidP="00DF76BA">
      <w:pPr>
        <w:ind w:leftChars="200" w:left="420" w:firstLine="420"/>
      </w:pPr>
      <w:r>
        <w:rPr>
          <w:rFonts w:hint="eastAsia"/>
        </w:rPr>
        <w:t>扩展流程：</w:t>
      </w:r>
      <w:r w:rsidR="001B625F">
        <w:rPr>
          <w:rFonts w:hint="eastAsia"/>
        </w:rPr>
        <w:t>书店</w:t>
      </w:r>
      <w:r>
        <w:rPr>
          <w:rFonts w:hint="eastAsia"/>
        </w:rPr>
        <w:t>老板填写的</w:t>
      </w:r>
      <w:r w:rsidR="001B625F">
        <w:rPr>
          <w:rFonts w:hint="eastAsia"/>
        </w:rPr>
        <w:t>图书</w:t>
      </w:r>
      <w:r>
        <w:rPr>
          <w:rFonts w:hint="eastAsia"/>
        </w:rPr>
        <w:t>信息不符合规则，系统提示重新填写</w:t>
      </w:r>
    </w:p>
    <w:p w:rsidR="0080037D" w:rsidRDefault="0080037D" w:rsidP="0080037D">
      <w:pPr>
        <w:ind w:leftChars="200" w:left="420" w:firstLine="420"/>
      </w:pPr>
      <w:r>
        <w:rPr>
          <w:rFonts w:hint="eastAsia"/>
        </w:rPr>
        <w:t>后置条件：</w:t>
      </w:r>
      <w:r w:rsidR="001B625F">
        <w:rPr>
          <w:rFonts w:hint="eastAsia"/>
        </w:rPr>
        <w:t>顾客</w:t>
      </w:r>
      <w:r>
        <w:rPr>
          <w:rFonts w:hint="eastAsia"/>
        </w:rPr>
        <w:t>查看</w:t>
      </w:r>
      <w:r w:rsidR="001B625F">
        <w:rPr>
          <w:rFonts w:hint="eastAsia"/>
        </w:rPr>
        <w:t>书店</w:t>
      </w:r>
      <w:r>
        <w:rPr>
          <w:rFonts w:hint="eastAsia"/>
        </w:rPr>
        <w:t>信息可以看到新发布</w:t>
      </w:r>
      <w:r w:rsidR="001B625F">
        <w:rPr>
          <w:rFonts w:hint="eastAsia"/>
        </w:rPr>
        <w:t>图书</w:t>
      </w:r>
      <w:r>
        <w:rPr>
          <w:rFonts w:hint="eastAsia"/>
        </w:rPr>
        <w:t>信息</w:t>
      </w:r>
    </w:p>
    <w:p w:rsidR="00DF76BA" w:rsidRDefault="00DF76BA" w:rsidP="001B625F"/>
    <w:p w:rsidR="001B625F" w:rsidRDefault="001B625F" w:rsidP="001B625F">
      <w:r>
        <w:rPr>
          <w:rFonts w:hint="eastAsia"/>
        </w:rPr>
        <w:t>用例名：</w:t>
      </w:r>
    </w:p>
    <w:p w:rsidR="001B625F" w:rsidRDefault="009779F1" w:rsidP="001B625F">
      <w:pPr>
        <w:ind w:leftChars="200" w:left="420"/>
      </w:pPr>
      <w:r>
        <w:rPr>
          <w:rFonts w:hint="eastAsia"/>
        </w:rPr>
        <w:t>管理图书</w:t>
      </w:r>
      <w:r w:rsidR="001B625F">
        <w:rPr>
          <w:rFonts w:hint="eastAsia"/>
        </w:rPr>
        <w:t>信息：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干系人利益</w:t>
      </w:r>
      <w:r>
        <w:t>:</w:t>
      </w:r>
    </w:p>
    <w:p w:rsidR="001B625F" w:rsidRDefault="009779F1" w:rsidP="001B625F">
      <w:pPr>
        <w:ind w:leftChars="200" w:left="420" w:firstLine="420"/>
      </w:pPr>
      <w:r>
        <w:rPr>
          <w:rFonts w:hint="eastAsia"/>
        </w:rPr>
        <w:t>书店老板</w:t>
      </w:r>
      <w:r w:rsidR="001B625F">
        <w:rPr>
          <w:rFonts w:hint="eastAsia"/>
        </w:rPr>
        <w:t>：方便、快捷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基本流程：</w:t>
      </w:r>
    </w:p>
    <w:p w:rsidR="001B625F" w:rsidRDefault="009779F1" w:rsidP="001B625F">
      <w:pPr>
        <w:ind w:leftChars="200" w:left="420" w:firstLine="420"/>
      </w:pPr>
      <w:r>
        <w:rPr>
          <w:rFonts w:hint="eastAsia"/>
        </w:rPr>
        <w:t>书店老板</w:t>
      </w:r>
      <w:r w:rsidR="001B625F">
        <w:rPr>
          <w:rFonts w:hint="eastAsia"/>
        </w:rPr>
        <w:t>提交搜索条件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系统查询符合条件的</w:t>
      </w:r>
      <w:r w:rsidR="009779F1">
        <w:rPr>
          <w:rFonts w:hint="eastAsia"/>
        </w:rPr>
        <w:t>图书</w:t>
      </w:r>
      <w:r>
        <w:rPr>
          <w:rFonts w:hint="eastAsia"/>
        </w:rPr>
        <w:t>信息</w:t>
      </w:r>
    </w:p>
    <w:p w:rsidR="009779F1" w:rsidRDefault="009779F1" w:rsidP="001B625F">
      <w:pPr>
        <w:ind w:leftChars="200" w:left="420" w:firstLine="420"/>
      </w:pPr>
      <w:r>
        <w:t>书店老板进行对图书的修改删除</w:t>
      </w:r>
    </w:p>
    <w:p w:rsidR="009779F1" w:rsidRDefault="009779F1" w:rsidP="001B625F">
      <w:pPr>
        <w:ind w:leftChars="200" w:left="420" w:firstLine="420"/>
      </w:pPr>
      <w:r>
        <w:t>系统进行页面跳转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扩展流程：</w:t>
      </w:r>
    </w:p>
    <w:p w:rsidR="001B625F" w:rsidRDefault="001B625F" w:rsidP="001B625F">
      <w:pPr>
        <w:ind w:leftChars="200" w:left="420" w:firstLine="420"/>
      </w:pPr>
      <w:r>
        <w:rPr>
          <w:rFonts w:hint="eastAsia"/>
        </w:rPr>
        <w:t>系统没有搜索到符合条件的</w:t>
      </w:r>
      <w:r w:rsidR="009779F1">
        <w:rPr>
          <w:rFonts w:hint="eastAsia"/>
        </w:rPr>
        <w:t>图书</w:t>
      </w:r>
      <w:r>
        <w:rPr>
          <w:rFonts w:hint="eastAsia"/>
        </w:rPr>
        <w:t>信息，提示</w:t>
      </w:r>
      <w:r w:rsidR="009779F1">
        <w:rPr>
          <w:rFonts w:hint="eastAsia"/>
        </w:rPr>
        <w:t>老板</w:t>
      </w:r>
      <w:r>
        <w:rPr>
          <w:rFonts w:hint="eastAsia"/>
        </w:rPr>
        <w:t>没有符合条件的</w:t>
      </w:r>
      <w:r w:rsidR="009779F1">
        <w:rPr>
          <w:rFonts w:hint="eastAsia"/>
        </w:rPr>
        <w:t>图书</w:t>
      </w:r>
      <w:r>
        <w:rPr>
          <w:rFonts w:hint="eastAsia"/>
        </w:rPr>
        <w:t>信息</w:t>
      </w:r>
      <w:r w:rsidR="009779F1">
        <w:rPr>
          <w:rFonts w:hint="eastAsia"/>
        </w:rPr>
        <w:t>，并跳转到搜索页面。</w:t>
      </w:r>
    </w:p>
    <w:p w:rsidR="009779F1" w:rsidRDefault="009779F1" w:rsidP="001B625F">
      <w:pPr>
        <w:ind w:leftChars="200" w:left="420" w:firstLine="420"/>
      </w:pPr>
    </w:p>
    <w:p w:rsidR="003028DA" w:rsidRDefault="003028DA" w:rsidP="001B625F">
      <w:pPr>
        <w:ind w:leftChars="200" w:left="420" w:firstLine="420"/>
      </w:pPr>
    </w:p>
    <w:p w:rsidR="009779F1" w:rsidRDefault="009779F1" w:rsidP="009779F1">
      <w:r>
        <w:t>用例名：</w:t>
      </w:r>
    </w:p>
    <w:p w:rsidR="009779F1" w:rsidRDefault="009779F1" w:rsidP="009779F1">
      <w:pPr>
        <w:ind w:firstLine="420"/>
      </w:pPr>
      <w:r>
        <w:rPr>
          <w:rFonts w:hint="eastAsia"/>
        </w:rPr>
        <w:t>顾客访问书店首页：</w:t>
      </w:r>
    </w:p>
    <w:p w:rsidR="009779F1" w:rsidRDefault="009779F1" w:rsidP="009779F1">
      <w:pPr>
        <w:ind w:leftChars="200" w:left="420" w:firstLine="420"/>
      </w:pPr>
      <w:r>
        <w:rPr>
          <w:rFonts w:hint="eastAsia"/>
        </w:rPr>
        <w:t>干系人利益：</w:t>
      </w:r>
    </w:p>
    <w:p w:rsidR="009779F1" w:rsidRDefault="00BE0EE0" w:rsidP="009779F1">
      <w:pPr>
        <w:ind w:leftChars="200" w:left="420" w:firstLine="420"/>
      </w:pPr>
      <w:r>
        <w:rPr>
          <w:rFonts w:hint="eastAsia"/>
        </w:rPr>
        <w:t>顾客</w:t>
      </w:r>
      <w:r w:rsidR="009779F1">
        <w:rPr>
          <w:rFonts w:hint="eastAsia"/>
        </w:rPr>
        <w:t>：方便、快捷</w:t>
      </w:r>
    </w:p>
    <w:p w:rsidR="009779F1" w:rsidRDefault="009779F1" w:rsidP="009779F1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9779F1" w:rsidRDefault="009779F1" w:rsidP="009779F1">
      <w:pPr>
        <w:ind w:leftChars="200" w:left="420" w:firstLine="420"/>
      </w:pPr>
      <w:r>
        <w:rPr>
          <w:rFonts w:hint="eastAsia"/>
        </w:rPr>
        <w:t>基本流程：</w:t>
      </w:r>
    </w:p>
    <w:p w:rsidR="009779F1" w:rsidRDefault="009779F1" w:rsidP="009779F1">
      <w:pPr>
        <w:ind w:leftChars="200" w:left="420" w:firstLine="420"/>
      </w:pPr>
      <w:r>
        <w:t>顾客进入书店公众号</w:t>
      </w:r>
    </w:p>
    <w:p w:rsidR="009779F1" w:rsidRDefault="009779F1" w:rsidP="009779F1">
      <w:pPr>
        <w:ind w:leftChars="200" w:left="420" w:firstLine="420"/>
      </w:pPr>
      <w:r>
        <w:t>点击</w:t>
      </w:r>
      <w:r w:rsidR="00C74745">
        <w:t>关于我们</w:t>
      </w:r>
    </w:p>
    <w:p w:rsidR="00C74745" w:rsidRDefault="00C74745" w:rsidP="009779F1">
      <w:pPr>
        <w:ind w:leftChars="200" w:left="420" w:firstLine="420"/>
      </w:pPr>
      <w:r>
        <w:t>系统弹出二级菜单</w:t>
      </w:r>
    </w:p>
    <w:p w:rsidR="00C74745" w:rsidRDefault="00C74745" w:rsidP="009779F1">
      <w:pPr>
        <w:ind w:leftChars="200" w:left="420" w:firstLine="420"/>
      </w:pPr>
      <w:r>
        <w:t>顾客点击店铺首页</w:t>
      </w:r>
    </w:p>
    <w:p w:rsidR="00C74745" w:rsidRDefault="00C74745" w:rsidP="009779F1">
      <w:pPr>
        <w:ind w:leftChars="200" w:left="420" w:firstLine="420"/>
      </w:pPr>
      <w:r>
        <w:t>系统跳转到店铺首页</w:t>
      </w:r>
    </w:p>
    <w:p w:rsidR="009779F1" w:rsidRDefault="009779F1" w:rsidP="009779F1">
      <w:pPr>
        <w:ind w:leftChars="200" w:left="420" w:firstLine="420"/>
      </w:pPr>
      <w:r>
        <w:rPr>
          <w:rFonts w:hint="eastAsia"/>
        </w:rPr>
        <w:t>扩展流程：</w:t>
      </w:r>
    </w:p>
    <w:p w:rsidR="009779F1" w:rsidRDefault="009779F1" w:rsidP="009779F1">
      <w:pPr>
        <w:ind w:leftChars="200" w:left="420" w:firstLine="420"/>
      </w:pPr>
      <w:r>
        <w:rPr>
          <w:rFonts w:hint="eastAsia"/>
        </w:rPr>
        <w:t>无</w:t>
      </w:r>
    </w:p>
    <w:p w:rsidR="00C74745" w:rsidRDefault="00C74745" w:rsidP="009779F1">
      <w:pPr>
        <w:ind w:leftChars="200" w:left="420" w:firstLine="420"/>
      </w:pPr>
    </w:p>
    <w:p w:rsidR="00DF76BA" w:rsidRDefault="00DF76BA" w:rsidP="009779F1">
      <w:pPr>
        <w:ind w:leftChars="200" w:left="420" w:firstLine="420"/>
      </w:pPr>
    </w:p>
    <w:p w:rsidR="00DF76BA" w:rsidRDefault="00DF76BA" w:rsidP="009779F1">
      <w:pPr>
        <w:ind w:leftChars="200" w:left="420" w:firstLine="420"/>
      </w:pPr>
    </w:p>
    <w:p w:rsidR="00C74745" w:rsidRDefault="00C74745" w:rsidP="00C74745">
      <w:r>
        <w:t>用例名：</w:t>
      </w:r>
    </w:p>
    <w:p w:rsidR="00C74745" w:rsidRDefault="00C74745" w:rsidP="00C74745">
      <w:pPr>
        <w:ind w:firstLine="420"/>
      </w:pPr>
      <w:r>
        <w:rPr>
          <w:rFonts w:hint="eastAsia"/>
        </w:rPr>
        <w:t>顾客访问门牌号：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干系人利益：</w:t>
      </w:r>
    </w:p>
    <w:p w:rsidR="00C74745" w:rsidRDefault="00BE0EE0" w:rsidP="00C74745">
      <w:pPr>
        <w:ind w:leftChars="200" w:left="420" w:firstLine="420"/>
      </w:pPr>
      <w:r>
        <w:rPr>
          <w:rFonts w:hint="eastAsia"/>
        </w:rPr>
        <w:t>顾客</w:t>
      </w:r>
      <w:r w:rsidR="00C74745">
        <w:rPr>
          <w:rFonts w:hint="eastAsia"/>
        </w:rPr>
        <w:t>：方便、快捷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基本流程：</w:t>
      </w:r>
    </w:p>
    <w:p w:rsidR="00C74745" w:rsidRDefault="00C74745" w:rsidP="00C74745">
      <w:pPr>
        <w:ind w:leftChars="200" w:left="420" w:firstLine="420"/>
      </w:pPr>
      <w:r>
        <w:t>顾客进入书店公众号</w:t>
      </w:r>
    </w:p>
    <w:p w:rsidR="00C74745" w:rsidRDefault="00C74745" w:rsidP="00C74745">
      <w:pPr>
        <w:ind w:leftChars="200" w:left="420" w:firstLine="420"/>
      </w:pPr>
      <w:r>
        <w:t>点击关于我们</w:t>
      </w:r>
    </w:p>
    <w:p w:rsidR="00C74745" w:rsidRDefault="00C74745" w:rsidP="00C74745">
      <w:pPr>
        <w:ind w:leftChars="200" w:left="420" w:firstLine="420"/>
      </w:pPr>
      <w:r>
        <w:t>系统弹出二级菜单</w:t>
      </w:r>
    </w:p>
    <w:p w:rsidR="00C74745" w:rsidRDefault="00C74745" w:rsidP="00C74745">
      <w:pPr>
        <w:ind w:leftChars="200" w:left="420" w:firstLine="420"/>
      </w:pPr>
      <w:r>
        <w:t>顾客点击门牌号</w:t>
      </w:r>
    </w:p>
    <w:p w:rsidR="00C74745" w:rsidRDefault="00C74745" w:rsidP="00C74745">
      <w:pPr>
        <w:ind w:leftChars="200" w:left="420" w:firstLine="420"/>
      </w:pPr>
      <w:r>
        <w:t>系统跳转到门牌号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扩展流程：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无</w:t>
      </w:r>
    </w:p>
    <w:p w:rsidR="00C74745" w:rsidRDefault="00C74745" w:rsidP="009779F1">
      <w:pPr>
        <w:ind w:leftChars="200" w:left="420" w:firstLine="420"/>
      </w:pPr>
    </w:p>
    <w:p w:rsidR="003028DA" w:rsidRDefault="003028DA" w:rsidP="009779F1">
      <w:pPr>
        <w:ind w:leftChars="200" w:left="420" w:firstLine="420"/>
      </w:pPr>
    </w:p>
    <w:p w:rsidR="003028DA" w:rsidRDefault="003028DA" w:rsidP="009779F1">
      <w:pPr>
        <w:ind w:leftChars="200" w:left="420" w:firstLine="420"/>
      </w:pPr>
    </w:p>
    <w:p w:rsidR="00C74745" w:rsidRDefault="00C74745" w:rsidP="00C74745">
      <w:r>
        <w:t>用例名：</w:t>
      </w:r>
    </w:p>
    <w:p w:rsidR="00C74745" w:rsidRDefault="00C74745" w:rsidP="00C74745">
      <w:pPr>
        <w:ind w:firstLine="420"/>
      </w:pPr>
      <w:r>
        <w:rPr>
          <w:rFonts w:hint="eastAsia"/>
        </w:rPr>
        <w:t>顾客访问客服：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干系人利益：</w:t>
      </w:r>
    </w:p>
    <w:p w:rsidR="00C74745" w:rsidRDefault="00BE0EE0" w:rsidP="00C74745">
      <w:pPr>
        <w:ind w:leftChars="200" w:left="420" w:firstLine="420"/>
      </w:pPr>
      <w:r>
        <w:rPr>
          <w:rFonts w:hint="eastAsia"/>
        </w:rPr>
        <w:t>顾客</w:t>
      </w:r>
      <w:r w:rsidR="00C74745">
        <w:rPr>
          <w:rFonts w:hint="eastAsia"/>
        </w:rPr>
        <w:t>：方便、快捷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基本流程：</w:t>
      </w:r>
    </w:p>
    <w:p w:rsidR="00C74745" w:rsidRDefault="00C74745" w:rsidP="00C74745">
      <w:pPr>
        <w:ind w:leftChars="200" w:left="420" w:firstLine="420"/>
      </w:pPr>
      <w:r>
        <w:t>顾客进入书店公众号</w:t>
      </w:r>
    </w:p>
    <w:p w:rsidR="00C74745" w:rsidRDefault="00C74745" w:rsidP="00C74745">
      <w:pPr>
        <w:ind w:leftChars="200" w:left="420" w:firstLine="420"/>
      </w:pPr>
      <w:r>
        <w:t>点击关于我们</w:t>
      </w:r>
    </w:p>
    <w:p w:rsidR="00C74745" w:rsidRDefault="00C74745" w:rsidP="00C74745">
      <w:pPr>
        <w:ind w:leftChars="200" w:left="420" w:firstLine="420"/>
      </w:pPr>
      <w:r>
        <w:t>系统弹出二级菜单</w:t>
      </w:r>
    </w:p>
    <w:p w:rsidR="00C74745" w:rsidRDefault="00C74745" w:rsidP="00C74745">
      <w:pPr>
        <w:ind w:leftChars="200" w:left="420" w:firstLine="420"/>
      </w:pPr>
      <w:r>
        <w:t>顾客点击客服</w:t>
      </w:r>
    </w:p>
    <w:p w:rsidR="00C74745" w:rsidRDefault="00C74745" w:rsidP="00C74745">
      <w:pPr>
        <w:ind w:leftChars="200" w:left="420" w:firstLine="420"/>
      </w:pPr>
      <w:r>
        <w:t>系统跳转到客服页面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扩展流程：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无</w:t>
      </w:r>
    </w:p>
    <w:p w:rsidR="009779F1" w:rsidRDefault="009779F1" w:rsidP="001B625F">
      <w:pPr>
        <w:ind w:leftChars="200" w:left="420" w:firstLine="420"/>
      </w:pPr>
    </w:p>
    <w:p w:rsidR="00C74745" w:rsidRDefault="00C74745" w:rsidP="00C74745">
      <w:r>
        <w:t>用例名：</w:t>
      </w:r>
    </w:p>
    <w:p w:rsidR="00C74745" w:rsidRDefault="00C74745" w:rsidP="00C74745">
      <w:pPr>
        <w:ind w:firstLine="420"/>
      </w:pPr>
      <w:r>
        <w:rPr>
          <w:rFonts w:hint="eastAsia"/>
        </w:rPr>
        <w:t>顾客访问新书上架：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干系人利益：</w:t>
      </w:r>
    </w:p>
    <w:p w:rsidR="00C74745" w:rsidRDefault="00BE0EE0" w:rsidP="00C74745">
      <w:pPr>
        <w:ind w:leftChars="200" w:left="420" w:firstLine="420"/>
      </w:pPr>
      <w:r>
        <w:rPr>
          <w:rFonts w:hint="eastAsia"/>
        </w:rPr>
        <w:t>顾客</w:t>
      </w:r>
      <w:r w:rsidR="00C74745">
        <w:rPr>
          <w:rFonts w:hint="eastAsia"/>
        </w:rPr>
        <w:t>：方便、快捷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基本流程：</w:t>
      </w:r>
    </w:p>
    <w:p w:rsidR="00C74745" w:rsidRDefault="00C74745" w:rsidP="00C74745">
      <w:pPr>
        <w:ind w:leftChars="200" w:left="420" w:firstLine="420"/>
      </w:pPr>
      <w:r>
        <w:t>顾客进入书店公众号</w:t>
      </w:r>
    </w:p>
    <w:p w:rsidR="00C74745" w:rsidRDefault="00C74745" w:rsidP="00C74745">
      <w:pPr>
        <w:ind w:leftChars="200" w:left="420" w:firstLine="420"/>
      </w:pPr>
      <w:r>
        <w:t>点击新旧精选：</w:t>
      </w:r>
    </w:p>
    <w:p w:rsidR="00C74745" w:rsidRDefault="00C74745" w:rsidP="00C74745">
      <w:pPr>
        <w:ind w:leftChars="200" w:left="420" w:firstLine="420"/>
      </w:pPr>
      <w:r>
        <w:t>系统弹出二级菜单</w:t>
      </w:r>
    </w:p>
    <w:p w:rsidR="00C74745" w:rsidRDefault="00C74745" w:rsidP="00C74745">
      <w:pPr>
        <w:ind w:leftChars="200" w:left="420" w:firstLine="420"/>
      </w:pPr>
      <w:r>
        <w:t>顾客点击新书上架</w:t>
      </w:r>
    </w:p>
    <w:p w:rsidR="00C74745" w:rsidRDefault="00C74745" w:rsidP="00C74745">
      <w:pPr>
        <w:ind w:leftChars="200" w:left="420" w:firstLine="420"/>
      </w:pPr>
      <w:r>
        <w:t>系统跳转到新书上架页面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扩展流程：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无</w:t>
      </w:r>
    </w:p>
    <w:p w:rsidR="001B625F" w:rsidRDefault="001B625F" w:rsidP="0080037D">
      <w:pPr>
        <w:ind w:leftChars="200" w:left="420" w:firstLine="420"/>
      </w:pPr>
    </w:p>
    <w:p w:rsidR="003028DA" w:rsidRDefault="003028DA" w:rsidP="0080037D">
      <w:pPr>
        <w:ind w:leftChars="200" w:left="420" w:firstLine="420"/>
      </w:pPr>
    </w:p>
    <w:p w:rsidR="003028DA" w:rsidRDefault="003028DA" w:rsidP="0080037D">
      <w:pPr>
        <w:ind w:leftChars="200" w:left="420" w:firstLine="420"/>
      </w:pPr>
    </w:p>
    <w:p w:rsidR="00C74745" w:rsidRDefault="00C74745" w:rsidP="00C74745">
      <w:r>
        <w:t>用例名：</w:t>
      </w:r>
    </w:p>
    <w:p w:rsidR="00C74745" w:rsidRDefault="00C74745" w:rsidP="00C74745">
      <w:pPr>
        <w:ind w:firstLine="420"/>
      </w:pPr>
      <w:r>
        <w:rPr>
          <w:rFonts w:hint="eastAsia"/>
        </w:rPr>
        <w:t>顾客访问活动页面：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干系人利益：</w:t>
      </w:r>
    </w:p>
    <w:p w:rsidR="00C74745" w:rsidRDefault="00BE0EE0" w:rsidP="00C74745">
      <w:pPr>
        <w:ind w:leftChars="200" w:left="420" w:firstLine="420"/>
      </w:pPr>
      <w:r>
        <w:rPr>
          <w:rFonts w:hint="eastAsia"/>
        </w:rPr>
        <w:t>顾客</w:t>
      </w:r>
      <w:r w:rsidR="00C74745">
        <w:rPr>
          <w:rFonts w:hint="eastAsia"/>
        </w:rPr>
        <w:t>：方便、快捷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基本流程：</w:t>
      </w:r>
    </w:p>
    <w:p w:rsidR="00C74745" w:rsidRDefault="00C74745" w:rsidP="00C74745">
      <w:pPr>
        <w:ind w:leftChars="200" w:left="420" w:firstLine="420"/>
      </w:pPr>
      <w:r>
        <w:t>顾客进入书店公众号</w:t>
      </w:r>
    </w:p>
    <w:p w:rsidR="00C74745" w:rsidRDefault="00C74745" w:rsidP="00C74745">
      <w:pPr>
        <w:ind w:leftChars="200" w:left="420" w:firstLine="420"/>
      </w:pPr>
      <w:r>
        <w:t>点击新旧精选：</w:t>
      </w:r>
    </w:p>
    <w:p w:rsidR="00C74745" w:rsidRDefault="00C74745" w:rsidP="00C74745">
      <w:pPr>
        <w:ind w:leftChars="200" w:left="420" w:firstLine="420"/>
      </w:pPr>
      <w:r>
        <w:t>系统弹出二级菜单</w:t>
      </w:r>
    </w:p>
    <w:p w:rsidR="00C74745" w:rsidRDefault="00C74745" w:rsidP="00C74745">
      <w:pPr>
        <w:ind w:leftChars="200" w:left="420" w:firstLine="420"/>
      </w:pPr>
      <w:r>
        <w:t>顾客点击活动页面</w:t>
      </w:r>
    </w:p>
    <w:p w:rsidR="00C74745" w:rsidRDefault="00C74745" w:rsidP="00C74745">
      <w:pPr>
        <w:ind w:leftChars="200" w:left="420" w:firstLine="420"/>
      </w:pPr>
      <w:r>
        <w:t>系统跳转到活动页面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扩展流程：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无</w:t>
      </w:r>
    </w:p>
    <w:p w:rsidR="00C74745" w:rsidRDefault="00C74745" w:rsidP="00C74745">
      <w:r>
        <w:lastRenderedPageBreak/>
        <w:t>用例名：</w:t>
      </w:r>
    </w:p>
    <w:p w:rsidR="00C74745" w:rsidRDefault="00C74745" w:rsidP="00C74745">
      <w:pPr>
        <w:ind w:firstLine="420"/>
      </w:pPr>
      <w:r>
        <w:rPr>
          <w:rFonts w:hint="eastAsia"/>
        </w:rPr>
        <w:t>顾客使用搜索功能</w:t>
      </w:r>
      <w:r w:rsidR="00BE0EE0">
        <w:rPr>
          <w:rFonts w:hint="eastAsia"/>
        </w:rPr>
        <w:t>：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干系人利益：</w:t>
      </w:r>
    </w:p>
    <w:p w:rsidR="00C74745" w:rsidRDefault="00BE0EE0" w:rsidP="00C74745">
      <w:pPr>
        <w:ind w:leftChars="200" w:left="420" w:firstLine="420"/>
      </w:pPr>
      <w:r>
        <w:rPr>
          <w:rFonts w:hint="eastAsia"/>
        </w:rPr>
        <w:t>顾客</w:t>
      </w:r>
      <w:r w:rsidR="00C74745">
        <w:rPr>
          <w:rFonts w:hint="eastAsia"/>
        </w:rPr>
        <w:t>：方便、快捷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基本流程：</w:t>
      </w:r>
    </w:p>
    <w:p w:rsidR="00C74745" w:rsidRDefault="00C74745" w:rsidP="00C74745">
      <w:pPr>
        <w:ind w:leftChars="200" w:left="420" w:firstLine="420"/>
      </w:pPr>
      <w:r>
        <w:t>顾客进入书店公众号</w:t>
      </w:r>
    </w:p>
    <w:p w:rsidR="00C74745" w:rsidRDefault="00C74745" w:rsidP="00C74745">
      <w:pPr>
        <w:ind w:leftChars="200" w:left="420" w:firstLine="420"/>
      </w:pPr>
      <w:r>
        <w:t>点击新旧精选：</w:t>
      </w:r>
    </w:p>
    <w:p w:rsidR="00C74745" w:rsidRDefault="00C74745" w:rsidP="00C74745">
      <w:pPr>
        <w:ind w:leftChars="200" w:left="420" w:firstLine="420"/>
      </w:pPr>
      <w:r>
        <w:t>系统弹出二级菜单</w:t>
      </w:r>
    </w:p>
    <w:p w:rsidR="00C74745" w:rsidRDefault="00C74745" w:rsidP="00C74745">
      <w:pPr>
        <w:ind w:leftChars="200" w:left="420" w:firstLine="420"/>
      </w:pPr>
      <w:r>
        <w:t>顾客点击搜索</w:t>
      </w:r>
    </w:p>
    <w:p w:rsidR="00C74745" w:rsidRDefault="00C74745" w:rsidP="00C74745">
      <w:pPr>
        <w:ind w:leftChars="200" w:left="420" w:firstLine="420"/>
      </w:pPr>
      <w:r>
        <w:t>系统跳转到搜索页面</w:t>
      </w:r>
    </w:p>
    <w:p w:rsidR="00C74745" w:rsidRDefault="00C74745" w:rsidP="00C74745">
      <w:pPr>
        <w:ind w:leftChars="200" w:left="420" w:firstLine="420"/>
      </w:pPr>
      <w:r>
        <w:t>顾客输入搜索信息</w:t>
      </w:r>
    </w:p>
    <w:p w:rsidR="00C74745" w:rsidRDefault="00C74745" w:rsidP="00C74745">
      <w:pPr>
        <w:ind w:leftChars="200" w:left="420" w:firstLine="420"/>
      </w:pPr>
      <w:r>
        <w:t>系统查找相关图书信息</w:t>
      </w:r>
    </w:p>
    <w:p w:rsidR="00C74745" w:rsidRDefault="00C74745" w:rsidP="00C74745">
      <w:pPr>
        <w:ind w:leftChars="200" w:left="420" w:firstLine="420"/>
      </w:pPr>
      <w:r>
        <w:t>系统返回图书信息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扩展流程：</w:t>
      </w:r>
    </w:p>
    <w:p w:rsidR="00C74745" w:rsidRDefault="00C74745" w:rsidP="00C74745">
      <w:pPr>
        <w:ind w:leftChars="200" w:left="420" w:firstLine="420"/>
      </w:pPr>
      <w:r>
        <w:rPr>
          <w:rFonts w:hint="eastAsia"/>
        </w:rPr>
        <w:t>系统没有搜索到符合条件的图书信息，提示顾客没有相关的图书信息，并跳转到搜索页面。</w:t>
      </w:r>
    </w:p>
    <w:p w:rsidR="00C74745" w:rsidRDefault="00C74745" w:rsidP="00C74745">
      <w:pPr>
        <w:ind w:leftChars="200" w:left="420" w:firstLine="420"/>
      </w:pPr>
    </w:p>
    <w:p w:rsidR="00BE0EE0" w:rsidRDefault="00BE0EE0" w:rsidP="00BE0EE0">
      <w:r>
        <w:t>用例名：</w:t>
      </w:r>
    </w:p>
    <w:p w:rsidR="00BE0EE0" w:rsidRDefault="00BE0EE0" w:rsidP="00BE0EE0">
      <w:pPr>
        <w:ind w:firstLine="420"/>
      </w:pPr>
      <w:r>
        <w:rPr>
          <w:rFonts w:hint="eastAsia"/>
        </w:rPr>
        <w:t>顾客使用购物车功能：</w:t>
      </w:r>
    </w:p>
    <w:p w:rsidR="00BE0EE0" w:rsidRDefault="00BE0EE0" w:rsidP="00BE0EE0">
      <w:pPr>
        <w:ind w:leftChars="200" w:left="420" w:firstLine="420"/>
      </w:pPr>
      <w:r>
        <w:rPr>
          <w:rFonts w:hint="eastAsia"/>
        </w:rPr>
        <w:t>干系人利益：</w:t>
      </w:r>
    </w:p>
    <w:p w:rsidR="00BE0EE0" w:rsidRDefault="00BE0EE0" w:rsidP="00BE0EE0">
      <w:pPr>
        <w:ind w:leftChars="200" w:left="420" w:firstLine="420"/>
      </w:pPr>
      <w:r>
        <w:rPr>
          <w:rFonts w:hint="eastAsia"/>
        </w:rPr>
        <w:t>顾客：方便、快捷</w:t>
      </w:r>
    </w:p>
    <w:p w:rsidR="00BE0EE0" w:rsidRDefault="00BE0EE0" w:rsidP="00BE0EE0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BE0EE0" w:rsidRDefault="00BE0EE0" w:rsidP="00BE0EE0">
      <w:pPr>
        <w:ind w:leftChars="200" w:left="420" w:firstLine="420"/>
      </w:pPr>
      <w:r>
        <w:rPr>
          <w:rFonts w:hint="eastAsia"/>
        </w:rPr>
        <w:t>基本流程：</w:t>
      </w:r>
    </w:p>
    <w:p w:rsidR="00BE0EE0" w:rsidRDefault="00BE0EE0" w:rsidP="00BE0EE0">
      <w:pPr>
        <w:ind w:leftChars="200" w:left="420" w:firstLine="420"/>
      </w:pPr>
      <w:r>
        <w:t>顾客进入书店公众号</w:t>
      </w:r>
    </w:p>
    <w:p w:rsidR="00BE0EE0" w:rsidRDefault="00BE0EE0" w:rsidP="00BE0EE0">
      <w:pPr>
        <w:ind w:leftChars="200" w:left="420" w:firstLine="420"/>
      </w:pPr>
      <w:r>
        <w:t>点击</w:t>
      </w:r>
      <w:r w:rsidR="005D20A5">
        <w:t>购物车</w:t>
      </w:r>
      <w:r w:rsidR="005D20A5">
        <w:rPr>
          <w:rFonts w:hint="eastAsia"/>
        </w:rPr>
        <w:t xml:space="preserve"> </w:t>
      </w:r>
      <w:r w:rsidR="005D20A5">
        <w:t>…</w:t>
      </w:r>
    </w:p>
    <w:p w:rsidR="005D20A5" w:rsidRDefault="005D20A5" w:rsidP="00BE0EE0">
      <w:pPr>
        <w:ind w:leftChars="200" w:left="420" w:firstLine="420"/>
      </w:pPr>
      <w:r>
        <w:t>……</w:t>
      </w:r>
    </w:p>
    <w:p w:rsidR="00BE0EE0" w:rsidRDefault="00BE0EE0" w:rsidP="00BE0EE0">
      <w:pPr>
        <w:ind w:leftChars="200" w:left="420" w:firstLine="420"/>
      </w:pPr>
      <w:r>
        <w:rPr>
          <w:rFonts w:hint="eastAsia"/>
        </w:rPr>
        <w:t>扩展流程：</w:t>
      </w:r>
    </w:p>
    <w:p w:rsidR="00BE0EE0" w:rsidRDefault="005D20A5" w:rsidP="00BE0EE0">
      <w:pPr>
        <w:ind w:leftChars="200" w:left="420" w:firstLine="420"/>
      </w:pPr>
      <w:r>
        <w:rPr>
          <w:rFonts w:hint="eastAsia"/>
        </w:rPr>
        <w:t>……</w:t>
      </w:r>
    </w:p>
    <w:p w:rsidR="00BE0EE0" w:rsidRDefault="00BE0EE0" w:rsidP="00BE0EE0">
      <w:pPr>
        <w:ind w:leftChars="200" w:left="420" w:firstLine="420"/>
      </w:pPr>
    </w:p>
    <w:p w:rsidR="00C74745" w:rsidRPr="00BE0EE0" w:rsidRDefault="00C74745" w:rsidP="0080037D">
      <w:pPr>
        <w:ind w:leftChars="200" w:left="420" w:firstLine="420"/>
      </w:pPr>
    </w:p>
    <w:p w:rsidR="0080037D" w:rsidRPr="0080037D" w:rsidRDefault="0080037D" w:rsidP="0080037D"/>
    <w:p w:rsidR="002F626D" w:rsidRDefault="002F626D" w:rsidP="002F626D">
      <w:pPr>
        <w:pStyle w:val="1"/>
      </w:pPr>
      <w:bookmarkStart w:id="29" w:name="_Toc290468065"/>
      <w:bookmarkStart w:id="30" w:name="_Toc466896641"/>
      <w:r>
        <w:rPr>
          <w:rFonts w:hint="eastAsia"/>
        </w:rPr>
        <w:t>非功能性需求</w:t>
      </w:r>
      <w:bookmarkEnd w:id="29"/>
      <w:bookmarkEnd w:id="30"/>
    </w:p>
    <w:p w:rsidR="00E76FD0" w:rsidRPr="00E76FD0" w:rsidRDefault="00DF76BA" w:rsidP="00E76FD0">
      <w:pPr>
        <w:pStyle w:val="2"/>
      </w:pPr>
      <w:bookmarkStart w:id="31" w:name="_Toc466896642"/>
      <w:r>
        <w:rPr>
          <w:rFonts w:hint="eastAsia"/>
        </w:rPr>
        <w:t>网络需求</w:t>
      </w:r>
      <w:bookmarkEnd w:id="31"/>
    </w:p>
    <w:p w:rsidR="006C452A" w:rsidRPr="00E76FD0" w:rsidRDefault="003028DA" w:rsidP="00E76FD0">
      <w:r>
        <w:t>固定的服务器</w:t>
      </w:r>
      <w:r>
        <w:rPr>
          <w:rFonts w:hint="eastAsia"/>
        </w:rPr>
        <w:t>IP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32" w:name="_Toc63754253"/>
      <w:bookmarkStart w:id="33" w:name="_Toc290468074"/>
      <w:bookmarkStart w:id="34" w:name="_Toc466896643"/>
      <w:r w:rsidRPr="008D2865">
        <w:rPr>
          <w:rFonts w:hint="eastAsia"/>
        </w:rPr>
        <w:t>扩展性</w:t>
      </w:r>
      <w:bookmarkEnd w:id="32"/>
      <w:bookmarkEnd w:id="33"/>
      <w:bookmarkEnd w:id="34"/>
    </w:p>
    <w:p w:rsidR="008D2865" w:rsidRPr="008D2865" w:rsidRDefault="00DE2380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增加需求时，能在原有系统上方便的扩展。</w:t>
      </w:r>
    </w:p>
    <w:p w:rsidR="008D2865" w:rsidRPr="008D2865" w:rsidRDefault="00173F36" w:rsidP="00173F36">
      <w:pPr>
        <w:pStyle w:val="2"/>
      </w:pPr>
      <w:bookmarkStart w:id="35" w:name="_Toc466896644"/>
      <w:r w:rsidRPr="00173F36">
        <w:rPr>
          <w:rFonts w:hint="eastAsia"/>
        </w:rPr>
        <w:t>可维护性</w:t>
      </w:r>
      <w:bookmarkEnd w:id="35"/>
    </w:p>
    <w:p w:rsidR="00DE2380" w:rsidRDefault="00DE2380" w:rsidP="00DE2380">
      <w:pPr>
        <w:rPr>
          <w:lang w:val="en-GB"/>
        </w:rPr>
      </w:pPr>
      <w:r>
        <w:rPr>
          <w:rFonts w:hint="eastAsia"/>
          <w:lang w:val="en-GB"/>
        </w:rPr>
        <w:t>要求有日志记录足够详细，系统一旦出现故障应该有恢复到故障之前的信息和数据的能力</w:t>
      </w:r>
    </w:p>
    <w:p w:rsidR="008D2865" w:rsidRPr="00DE2380" w:rsidRDefault="008D2865" w:rsidP="008D2865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</w:p>
    <w:p w:rsidR="00DE2380" w:rsidRDefault="0000143C" w:rsidP="00DE2380">
      <w:pPr>
        <w:pStyle w:val="2"/>
      </w:pPr>
      <w:bookmarkStart w:id="36" w:name="_Toc466896645"/>
      <w:bookmarkStart w:id="37" w:name="_Toc63754257"/>
      <w:bookmarkStart w:id="38" w:name="_Toc290468078"/>
      <w:r>
        <w:rPr>
          <w:rFonts w:hint="eastAsia"/>
        </w:rPr>
        <w:t>可用性</w:t>
      </w:r>
      <w:bookmarkEnd w:id="36"/>
    </w:p>
    <w:p w:rsidR="008D2865" w:rsidRPr="00DE2380" w:rsidRDefault="00DE2380" w:rsidP="00DE2380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基本满足新旧书店老板以及顾客网上预定的需求</w:t>
      </w:r>
      <w:bookmarkEnd w:id="37"/>
      <w:bookmarkEnd w:id="38"/>
    </w:p>
    <w:p w:rsidR="008D2865" w:rsidRDefault="008D2865" w:rsidP="00DE2380">
      <w:pPr>
        <w:pStyle w:val="2"/>
      </w:pPr>
      <w:bookmarkStart w:id="39" w:name="_Toc63754258"/>
      <w:bookmarkStart w:id="40" w:name="_Toc290468079"/>
      <w:bookmarkStart w:id="41" w:name="_Toc466896646"/>
      <w:r w:rsidRPr="008D2865">
        <w:rPr>
          <w:rFonts w:hint="eastAsia"/>
        </w:rPr>
        <w:t>运营培训需求</w:t>
      </w:r>
      <w:bookmarkEnd w:id="39"/>
      <w:bookmarkEnd w:id="40"/>
      <w:bookmarkEnd w:id="41"/>
    </w:p>
    <w:p w:rsidR="00DE2380" w:rsidRPr="00DE2380" w:rsidRDefault="00DE2380" w:rsidP="00DE2380">
      <w:pPr>
        <w:rPr>
          <w:lang w:eastAsia="en-US"/>
        </w:rPr>
      </w:pPr>
      <w:proofErr w:type="spellStart"/>
      <w:r>
        <w:rPr>
          <w:lang w:eastAsia="en-US"/>
        </w:rPr>
        <w:t>简单操作培训</w:t>
      </w:r>
      <w:proofErr w:type="spellEnd"/>
    </w:p>
    <w:p w:rsidR="00DE2380" w:rsidRDefault="00DE2380" w:rsidP="00DE2380">
      <w:pPr>
        <w:pStyle w:val="2"/>
      </w:pPr>
      <w:bookmarkStart w:id="42" w:name="_Toc466896647"/>
      <w:r>
        <w:rPr>
          <w:rFonts w:hint="eastAsia"/>
        </w:rPr>
        <w:t>兼容性要求</w:t>
      </w:r>
      <w:bookmarkEnd w:id="42"/>
    </w:p>
    <w:p w:rsidR="00DE2380" w:rsidRDefault="00DE2380" w:rsidP="00DE2380">
      <w:r>
        <w:rPr>
          <w:rFonts w:hint="eastAsia"/>
        </w:rPr>
        <w:t>系统必须兼容</w:t>
      </w:r>
      <w:r>
        <w:t>Linux</w:t>
      </w:r>
      <w:r>
        <w:rPr>
          <w:rFonts w:hint="eastAsia"/>
        </w:rPr>
        <w:t>和</w:t>
      </w:r>
      <w:r>
        <w:t>Windows</w:t>
      </w:r>
      <w:r>
        <w:rPr>
          <w:rFonts w:hint="eastAsia"/>
        </w:rPr>
        <w:t>系统</w:t>
      </w:r>
    </w:p>
    <w:p w:rsidR="003E2D91" w:rsidRPr="00DE2380" w:rsidRDefault="003E2D91" w:rsidP="003E2D91">
      <w:pPr>
        <w:rPr>
          <w:b/>
        </w:rPr>
      </w:pPr>
    </w:p>
    <w:p w:rsidR="008D2865" w:rsidRPr="0000143C" w:rsidRDefault="008D2865" w:rsidP="008D2865"/>
    <w:p w:rsidR="0046113C" w:rsidRDefault="0046113C" w:rsidP="0046113C">
      <w:pPr>
        <w:pStyle w:val="1"/>
      </w:pPr>
      <w:bookmarkStart w:id="43" w:name="_Toc290468081"/>
      <w:bookmarkStart w:id="44" w:name="_Toc466896648"/>
      <w:r>
        <w:rPr>
          <w:rFonts w:hint="eastAsia"/>
        </w:rPr>
        <w:lastRenderedPageBreak/>
        <w:t>附录</w:t>
      </w:r>
      <w:bookmarkEnd w:id="43"/>
      <w:bookmarkEnd w:id="44"/>
    </w:p>
    <w:p w:rsidR="0046113C" w:rsidRDefault="0046113C" w:rsidP="0046113C">
      <w:pPr>
        <w:pStyle w:val="2"/>
        <w:ind w:left="0" w:firstLine="0"/>
      </w:pPr>
      <w:bookmarkStart w:id="45" w:name="_Toc289240566"/>
      <w:bookmarkStart w:id="46" w:name="_Toc290468082"/>
      <w:bookmarkStart w:id="47" w:name="_Toc466896649"/>
      <w:r>
        <w:rPr>
          <w:rFonts w:hint="eastAsia"/>
        </w:rPr>
        <w:t>修改记录</w:t>
      </w:r>
      <w:bookmarkEnd w:id="45"/>
      <w:bookmarkEnd w:id="46"/>
      <w:bookmarkEnd w:id="47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3028DA">
        <w:tc>
          <w:tcPr>
            <w:tcW w:w="675" w:type="dxa"/>
            <w:shd w:val="pct20" w:color="auto" w:fill="auto"/>
          </w:tcPr>
          <w:p w:rsidR="0046113C" w:rsidRDefault="0046113C" w:rsidP="003028DA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3028DA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3028DA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3028DA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3028DA">
            <w:r>
              <w:rPr>
                <w:rFonts w:hint="eastAsia"/>
              </w:rPr>
              <w:t>核准</w:t>
            </w:r>
          </w:p>
        </w:tc>
      </w:tr>
      <w:tr w:rsidR="0046113C" w:rsidTr="003028DA">
        <w:tc>
          <w:tcPr>
            <w:tcW w:w="675" w:type="dxa"/>
          </w:tcPr>
          <w:p w:rsidR="0046113C" w:rsidRDefault="00DE2380" w:rsidP="003028DA">
            <w:r>
              <w:t>V1.0</w:t>
            </w:r>
          </w:p>
        </w:tc>
        <w:tc>
          <w:tcPr>
            <w:tcW w:w="1134" w:type="dxa"/>
          </w:tcPr>
          <w:p w:rsidR="0046113C" w:rsidRDefault="00DE2380" w:rsidP="003028DA">
            <w:r>
              <w:rPr>
                <w:rFonts w:hint="eastAsia"/>
              </w:rPr>
              <w:t>第九小组</w:t>
            </w:r>
          </w:p>
        </w:tc>
        <w:tc>
          <w:tcPr>
            <w:tcW w:w="1276" w:type="dxa"/>
          </w:tcPr>
          <w:p w:rsidR="0046113C" w:rsidRDefault="00DE2380" w:rsidP="003028DA">
            <w:r>
              <w:t>2016-11-3</w:t>
            </w:r>
          </w:p>
        </w:tc>
        <w:tc>
          <w:tcPr>
            <w:tcW w:w="3834" w:type="dxa"/>
          </w:tcPr>
          <w:p w:rsidR="0046113C" w:rsidRDefault="00DE2380" w:rsidP="003028DA">
            <w:r>
              <w:t>文档撰写</w:t>
            </w:r>
          </w:p>
        </w:tc>
        <w:tc>
          <w:tcPr>
            <w:tcW w:w="1603" w:type="dxa"/>
          </w:tcPr>
          <w:p w:rsidR="0046113C" w:rsidRDefault="0046113C" w:rsidP="003028DA"/>
        </w:tc>
      </w:tr>
      <w:tr w:rsidR="0046113C" w:rsidTr="003028DA">
        <w:tc>
          <w:tcPr>
            <w:tcW w:w="675" w:type="dxa"/>
          </w:tcPr>
          <w:p w:rsidR="0046113C" w:rsidRDefault="0046113C" w:rsidP="003028DA"/>
        </w:tc>
        <w:tc>
          <w:tcPr>
            <w:tcW w:w="1134" w:type="dxa"/>
          </w:tcPr>
          <w:p w:rsidR="0046113C" w:rsidRDefault="0046113C" w:rsidP="003028DA"/>
        </w:tc>
        <w:tc>
          <w:tcPr>
            <w:tcW w:w="1276" w:type="dxa"/>
          </w:tcPr>
          <w:p w:rsidR="0046113C" w:rsidRDefault="0046113C" w:rsidP="003028DA"/>
        </w:tc>
        <w:tc>
          <w:tcPr>
            <w:tcW w:w="3834" w:type="dxa"/>
          </w:tcPr>
          <w:p w:rsidR="0046113C" w:rsidRDefault="0046113C" w:rsidP="003028DA"/>
        </w:tc>
        <w:tc>
          <w:tcPr>
            <w:tcW w:w="1603" w:type="dxa"/>
          </w:tcPr>
          <w:p w:rsidR="0046113C" w:rsidRDefault="0046113C" w:rsidP="003028DA"/>
        </w:tc>
      </w:tr>
      <w:tr w:rsidR="0046113C" w:rsidTr="003028DA">
        <w:tc>
          <w:tcPr>
            <w:tcW w:w="675" w:type="dxa"/>
          </w:tcPr>
          <w:p w:rsidR="0046113C" w:rsidRDefault="0046113C" w:rsidP="003028DA"/>
        </w:tc>
        <w:tc>
          <w:tcPr>
            <w:tcW w:w="1134" w:type="dxa"/>
          </w:tcPr>
          <w:p w:rsidR="0046113C" w:rsidRDefault="0046113C" w:rsidP="003028DA"/>
        </w:tc>
        <w:tc>
          <w:tcPr>
            <w:tcW w:w="1276" w:type="dxa"/>
          </w:tcPr>
          <w:p w:rsidR="0046113C" w:rsidRDefault="0046113C" w:rsidP="003028DA"/>
        </w:tc>
        <w:tc>
          <w:tcPr>
            <w:tcW w:w="3834" w:type="dxa"/>
          </w:tcPr>
          <w:p w:rsidR="0046113C" w:rsidRDefault="0046113C" w:rsidP="003028DA"/>
        </w:tc>
        <w:tc>
          <w:tcPr>
            <w:tcW w:w="1603" w:type="dxa"/>
          </w:tcPr>
          <w:p w:rsidR="0046113C" w:rsidRDefault="0046113C" w:rsidP="003028DA"/>
        </w:tc>
      </w:tr>
    </w:tbl>
    <w:p w:rsidR="0046113C" w:rsidRPr="00B02902" w:rsidRDefault="0046113C" w:rsidP="0046113C"/>
    <w:p w:rsidR="0046113C" w:rsidRPr="0046113C" w:rsidRDefault="0046113C" w:rsidP="008D2865"/>
    <w:sectPr w:rsidR="0046113C" w:rsidRPr="0046113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498" w:rsidRDefault="00FB6498" w:rsidP="002F626D">
      <w:pPr>
        <w:spacing w:line="240" w:lineRule="auto"/>
      </w:pPr>
      <w:r>
        <w:separator/>
      </w:r>
    </w:p>
  </w:endnote>
  <w:endnote w:type="continuationSeparator" w:id="0">
    <w:p w:rsidR="00FB6498" w:rsidRDefault="00FB6498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8DA" w:rsidRDefault="003028DA" w:rsidP="009D6844">
    <w:pPr>
      <w:pStyle w:val="a4"/>
      <w:jc w:val="right"/>
    </w:pPr>
    <w:r w:rsidRPr="00D026B9">
      <w:rPr>
        <w:noProof/>
      </w:rPr>
      <w:drawing>
        <wp:inline distT="0" distB="0" distL="0" distR="0" wp14:anchorId="49861334" wp14:editId="379B8EBA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498" w:rsidRDefault="00FB6498" w:rsidP="002F626D">
      <w:pPr>
        <w:spacing w:line="240" w:lineRule="auto"/>
      </w:pPr>
      <w:r>
        <w:separator/>
      </w:r>
    </w:p>
  </w:footnote>
  <w:footnote w:type="continuationSeparator" w:id="0">
    <w:p w:rsidR="00FB6498" w:rsidRDefault="00FB6498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8DA" w:rsidRDefault="003028DA" w:rsidP="009D6844">
    <w:pPr>
      <w:pStyle w:val="a3"/>
      <w:jc w:val="both"/>
    </w:pPr>
    <w:r>
      <w:rPr>
        <w:noProof/>
      </w:rPr>
      <w:drawing>
        <wp:inline distT="0" distB="0" distL="0" distR="0" wp14:anchorId="11127A46" wp14:editId="0CE97C2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BB2"/>
    <w:multiLevelType w:val="hybridMultilevel"/>
    <w:tmpl w:val="D1A66110"/>
    <w:lvl w:ilvl="0" w:tplc="AC06F5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8A58A6"/>
    <w:multiLevelType w:val="hybridMultilevel"/>
    <w:tmpl w:val="76D2E390"/>
    <w:lvl w:ilvl="0" w:tplc="B85087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A3"/>
    <w:rsid w:val="0000143C"/>
    <w:rsid w:val="00157511"/>
    <w:rsid w:val="00173F36"/>
    <w:rsid w:val="00191C63"/>
    <w:rsid w:val="001B625F"/>
    <w:rsid w:val="001F3CA1"/>
    <w:rsid w:val="00232920"/>
    <w:rsid w:val="00293C3C"/>
    <w:rsid w:val="002A70FC"/>
    <w:rsid w:val="002B5C40"/>
    <w:rsid w:val="002D1653"/>
    <w:rsid w:val="002F626D"/>
    <w:rsid w:val="003028DA"/>
    <w:rsid w:val="00322CB9"/>
    <w:rsid w:val="003E2D91"/>
    <w:rsid w:val="003E71DD"/>
    <w:rsid w:val="00417507"/>
    <w:rsid w:val="004212BE"/>
    <w:rsid w:val="0046113C"/>
    <w:rsid w:val="00471B4C"/>
    <w:rsid w:val="004F454D"/>
    <w:rsid w:val="004F7DCA"/>
    <w:rsid w:val="00510E0D"/>
    <w:rsid w:val="005B4462"/>
    <w:rsid w:val="005C62A1"/>
    <w:rsid w:val="005D20A5"/>
    <w:rsid w:val="005D5271"/>
    <w:rsid w:val="006700A3"/>
    <w:rsid w:val="006747E4"/>
    <w:rsid w:val="006C0429"/>
    <w:rsid w:val="006C452A"/>
    <w:rsid w:val="006F31DF"/>
    <w:rsid w:val="00703A76"/>
    <w:rsid w:val="00711EEE"/>
    <w:rsid w:val="0072214D"/>
    <w:rsid w:val="00772D97"/>
    <w:rsid w:val="0080037D"/>
    <w:rsid w:val="008345C6"/>
    <w:rsid w:val="0084587D"/>
    <w:rsid w:val="00885776"/>
    <w:rsid w:val="0089476C"/>
    <w:rsid w:val="008D10ED"/>
    <w:rsid w:val="008D2865"/>
    <w:rsid w:val="0093746E"/>
    <w:rsid w:val="00975793"/>
    <w:rsid w:val="009779F1"/>
    <w:rsid w:val="009B7C79"/>
    <w:rsid w:val="009D6844"/>
    <w:rsid w:val="00A55343"/>
    <w:rsid w:val="00AC1220"/>
    <w:rsid w:val="00AE2CC4"/>
    <w:rsid w:val="00AF2073"/>
    <w:rsid w:val="00B13602"/>
    <w:rsid w:val="00B20F77"/>
    <w:rsid w:val="00B213F8"/>
    <w:rsid w:val="00B22E1A"/>
    <w:rsid w:val="00B42794"/>
    <w:rsid w:val="00BB3262"/>
    <w:rsid w:val="00BE0EE0"/>
    <w:rsid w:val="00BE3FC1"/>
    <w:rsid w:val="00C50493"/>
    <w:rsid w:val="00C74745"/>
    <w:rsid w:val="00C911A4"/>
    <w:rsid w:val="00CA0574"/>
    <w:rsid w:val="00CC5091"/>
    <w:rsid w:val="00CF2BB0"/>
    <w:rsid w:val="00D1382D"/>
    <w:rsid w:val="00D6552A"/>
    <w:rsid w:val="00DB028C"/>
    <w:rsid w:val="00DC6271"/>
    <w:rsid w:val="00DE2380"/>
    <w:rsid w:val="00DE7738"/>
    <w:rsid w:val="00DF76BA"/>
    <w:rsid w:val="00E747E2"/>
    <w:rsid w:val="00E76FD0"/>
    <w:rsid w:val="00ED1A6F"/>
    <w:rsid w:val="00F57D36"/>
    <w:rsid w:val="00F8242C"/>
    <w:rsid w:val="00F91EBE"/>
    <w:rsid w:val="00F9703E"/>
    <w:rsid w:val="00FB1A14"/>
    <w:rsid w:val="00FB6498"/>
    <w:rsid w:val="00F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63315F-F5EC-4310-B8D3-D38416B7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Desktop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18EC2-287D-495C-9B72-26E39892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2</TotalTime>
  <Pages>11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haoran</dc:creator>
  <cp:lastModifiedBy>cong liu</cp:lastModifiedBy>
  <cp:revision>3</cp:revision>
  <dcterms:created xsi:type="dcterms:W3CDTF">2016-11-14T06:22:00Z</dcterms:created>
  <dcterms:modified xsi:type="dcterms:W3CDTF">2016-11-15T00:21:00Z</dcterms:modified>
</cp:coreProperties>
</file>