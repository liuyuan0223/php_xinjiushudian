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7D45F" w14:textId="77777777" w:rsidR="00AC1220" w:rsidRPr="005E5B1D" w:rsidRDefault="00B0647F" w:rsidP="005E5B1D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新旧书店</w:t>
      </w:r>
      <w:proofErr w:type="gramStart"/>
      <w:r>
        <w:rPr>
          <w:rFonts w:hint="eastAsia"/>
          <w:sz w:val="36"/>
        </w:rPr>
        <w:t>微信公众号</w:t>
      </w:r>
      <w:r w:rsidR="000A3B88" w:rsidRPr="000A3B88">
        <w:rPr>
          <w:rFonts w:hint="eastAsia"/>
          <w:sz w:val="36"/>
        </w:rPr>
        <w:t>项目</w:t>
      </w:r>
      <w:proofErr w:type="gramEnd"/>
      <w:r w:rsidR="005E5B1D" w:rsidRPr="005E5B1D">
        <w:rPr>
          <w:rFonts w:hint="eastAsia"/>
          <w:sz w:val="36"/>
        </w:rPr>
        <w:t>周报</w:t>
      </w:r>
    </w:p>
    <w:p w14:paraId="3A4B2C7C" w14:textId="77777777" w:rsidR="005E5B1D" w:rsidRPr="00AA2AFB" w:rsidRDefault="00B0647F" w:rsidP="005E5B1D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</w:rPr>
        <w:t>2016-11-2</w:t>
      </w:r>
      <w:r w:rsidR="005E5B1D" w:rsidRPr="00AA2AFB">
        <w:rPr>
          <w:rFonts w:hint="eastAsia"/>
          <w:color w:val="0070C0"/>
        </w:rPr>
        <w:t xml:space="preserve"> </w:t>
      </w:r>
      <w:r w:rsidR="001B6818">
        <w:rPr>
          <w:rFonts w:hint="eastAsia"/>
        </w:rPr>
        <w:t>至</w:t>
      </w:r>
      <w:r>
        <w:rPr>
          <w:rFonts w:hint="eastAsia"/>
        </w:rPr>
        <w:t xml:space="preserve"> 2016-11-6</w:t>
      </w:r>
    </w:p>
    <w:p w14:paraId="70F66111" w14:textId="77777777" w:rsidR="005A1E1C" w:rsidRPr="00AA2AFB" w:rsidRDefault="00B0647F" w:rsidP="00C35E18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报告人：孙浩然</w:t>
      </w:r>
    </w:p>
    <w:p w14:paraId="36F6C914" w14:textId="77777777" w:rsidR="00CD5D88" w:rsidRPr="00C35E18" w:rsidRDefault="00136271" w:rsidP="00C35E18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0"/>
      <w:r w:rsidRPr="00136271">
        <w:rPr>
          <w:rFonts w:hint="eastAsia"/>
          <w:b/>
        </w:rPr>
        <w:t>项目仪表板</w:t>
      </w:r>
      <w:commentRangeEnd w:id="0"/>
      <w:r w:rsidR="00C35E18">
        <w:rPr>
          <w:rStyle w:val="a8"/>
        </w:rPr>
        <w:commentReference w:id="0"/>
      </w:r>
    </w:p>
    <w:p w14:paraId="348CE081" w14:textId="77777777" w:rsidR="00CD5D88" w:rsidRPr="00AA2AFB" w:rsidRDefault="00CD5D88" w:rsidP="00136271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里程碑趋势图</w:t>
      </w:r>
    </w:p>
    <w:p w14:paraId="1B8D7F58" w14:textId="77777777" w:rsidR="00CD5D88" w:rsidRPr="008F778F" w:rsidRDefault="00950C5B" w:rsidP="00CD5D88">
      <w:pPr>
        <w:pStyle w:val="a7"/>
        <w:ind w:left="420" w:firstLineChars="0" w:firstLine="0"/>
        <w:jc w:val="center"/>
        <w:rPr>
          <w:rFonts w:hint="eastAsia"/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0AAEDEF4" wp14:editId="71ABFF52">
            <wp:extent cx="4057650" cy="1966913"/>
            <wp:effectExtent l="0" t="0" r="0" b="1460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E5B1B94" w14:textId="77777777" w:rsidR="00CD5D88" w:rsidRPr="00AA2AFB" w:rsidRDefault="0013494B" w:rsidP="00136271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项目进度图</w:t>
      </w:r>
    </w:p>
    <w:p w14:paraId="283DB09E" w14:textId="77777777" w:rsidR="0013494B" w:rsidRDefault="00950C5B" w:rsidP="0013494B">
      <w:pPr>
        <w:pStyle w:val="a7"/>
        <w:ind w:left="420" w:firstLineChars="0" w:firstLine="0"/>
        <w:jc w:val="center"/>
        <w:rPr>
          <w:rFonts w:hint="eastAsia"/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6E6ECDF8" wp14:editId="2BE09390">
            <wp:extent cx="4838700" cy="2438400"/>
            <wp:effectExtent l="0" t="0" r="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1AD6B8C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5503C502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0CA9ADD4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647E5828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5E08F4EF" w14:textId="77777777" w:rsidR="00573101" w:rsidRDefault="00573101" w:rsidP="00950C5B">
      <w:pPr>
        <w:pStyle w:val="a7"/>
        <w:ind w:left="420" w:firstLineChars="0" w:firstLine="0"/>
        <w:rPr>
          <w:rFonts w:hint="eastAsia"/>
          <w:i/>
          <w:color w:val="548DD4" w:themeColor="text2" w:themeTint="99"/>
        </w:rPr>
      </w:pPr>
    </w:p>
    <w:p w14:paraId="18A95F13" w14:textId="77777777" w:rsidR="00573101" w:rsidRPr="008F778F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34B1251C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需求变更</w:t>
      </w:r>
    </w:p>
    <w:p w14:paraId="0AE96869" w14:textId="77777777" w:rsidR="00D85F3B" w:rsidRPr="008F778F" w:rsidRDefault="00950C5B" w:rsidP="00D85F3B">
      <w:pPr>
        <w:pStyle w:val="a7"/>
        <w:ind w:left="420" w:firstLineChars="0" w:firstLine="0"/>
        <w:jc w:val="center"/>
        <w:rPr>
          <w:rFonts w:hint="eastAsia"/>
          <w:i/>
          <w:color w:val="548DD4" w:themeColor="text2" w:themeTint="99"/>
        </w:rPr>
      </w:pPr>
      <w:r>
        <w:rPr>
          <w:noProof/>
        </w:rPr>
        <w:lastRenderedPageBreak/>
        <w:drawing>
          <wp:inline distT="0" distB="0" distL="0" distR="0" wp14:anchorId="6189C783" wp14:editId="7DB7E260">
            <wp:extent cx="4572000" cy="2438400"/>
            <wp:effectExtent l="0" t="0" r="0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7573154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测试进度</w:t>
      </w:r>
    </w:p>
    <w:p w14:paraId="270C2B4C" w14:textId="77777777" w:rsidR="00D85F3B" w:rsidRPr="008F778F" w:rsidRDefault="00950C5B" w:rsidP="00D85F3B">
      <w:pPr>
        <w:pStyle w:val="a7"/>
        <w:ind w:left="420" w:firstLineChars="0" w:firstLine="0"/>
        <w:jc w:val="center"/>
        <w:rPr>
          <w:rFonts w:hint="eastAsia"/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12746B66" wp14:editId="1748D889">
            <wp:extent cx="4572000" cy="2457450"/>
            <wp:effectExtent l="0" t="0" r="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8E5DCE7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Bug</w:t>
      </w:r>
      <w:r w:rsidRPr="00AA2AFB">
        <w:rPr>
          <w:rFonts w:hint="eastAsia"/>
          <w:color w:val="0070C0"/>
        </w:rPr>
        <w:t>趋势</w:t>
      </w:r>
    </w:p>
    <w:p w14:paraId="455838AC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rFonts w:hint="eastAsia"/>
          <w:i/>
          <w:color w:val="548DD4" w:themeColor="text2" w:themeTint="99"/>
        </w:rPr>
      </w:pPr>
    </w:p>
    <w:p w14:paraId="64830582" w14:textId="77777777" w:rsidR="00394A2C" w:rsidRDefault="00394A2C" w:rsidP="00D85F3B">
      <w:pPr>
        <w:pStyle w:val="a7"/>
        <w:ind w:left="420" w:firstLineChars="0" w:firstLine="0"/>
        <w:rPr>
          <w:i/>
          <w:color w:val="0070C0"/>
        </w:rPr>
      </w:pPr>
    </w:p>
    <w:p w14:paraId="11774311" w14:textId="77777777" w:rsidR="00573101" w:rsidRDefault="00573101" w:rsidP="00D85F3B">
      <w:pPr>
        <w:pStyle w:val="a7"/>
        <w:ind w:left="420" w:firstLineChars="0" w:firstLine="0"/>
        <w:rPr>
          <w:i/>
          <w:color w:val="0070C0"/>
        </w:rPr>
      </w:pPr>
    </w:p>
    <w:p w14:paraId="275499CD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FFR</w:t>
      </w:r>
    </w:p>
    <w:p w14:paraId="739D10E8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rFonts w:hint="eastAsia"/>
          <w:i/>
          <w:color w:val="548DD4" w:themeColor="text2" w:themeTint="99"/>
        </w:rPr>
      </w:pPr>
    </w:p>
    <w:p w14:paraId="6B9E8067" w14:textId="77777777" w:rsidR="00191AD2" w:rsidRPr="008F778F" w:rsidRDefault="00191AD2" w:rsidP="00136271">
      <w:pPr>
        <w:pStyle w:val="a7"/>
        <w:ind w:left="420" w:firstLineChars="0" w:firstLine="0"/>
        <w:rPr>
          <w:i/>
          <w:color w:val="548DD4" w:themeColor="text2" w:themeTint="99"/>
        </w:rPr>
      </w:pPr>
    </w:p>
    <w:p w14:paraId="3AB0CD74" w14:textId="77777777"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1"/>
      <w:r w:rsidRPr="00136271">
        <w:rPr>
          <w:rFonts w:hint="eastAsia"/>
          <w:b/>
        </w:rPr>
        <w:t>上周安排</w:t>
      </w:r>
      <w:commentRangeEnd w:id="1"/>
      <w:r w:rsidR="004F5D57">
        <w:rPr>
          <w:rStyle w:val="a8"/>
        </w:rPr>
        <w:commentReference w:id="1"/>
      </w:r>
    </w:p>
    <w:tbl>
      <w:tblPr>
        <w:tblStyle w:val="a6"/>
        <w:tblW w:w="8532" w:type="dxa"/>
        <w:tblLook w:val="04A0" w:firstRow="1" w:lastRow="0" w:firstColumn="1" w:lastColumn="0" w:noHBand="0" w:noVBand="1"/>
      </w:tblPr>
      <w:tblGrid>
        <w:gridCol w:w="3231"/>
        <w:gridCol w:w="2271"/>
        <w:gridCol w:w="1418"/>
        <w:gridCol w:w="1612"/>
      </w:tblGrid>
      <w:tr w:rsidR="00E30B23" w14:paraId="70AE44B2" w14:textId="77777777" w:rsidTr="00950C5B">
        <w:trPr>
          <w:trHeight w:val="382"/>
        </w:trPr>
        <w:tc>
          <w:tcPr>
            <w:tcW w:w="3231" w:type="dxa"/>
            <w:shd w:val="clear" w:color="auto" w:fill="D9D9D9" w:themeFill="background1" w:themeFillShade="D9"/>
          </w:tcPr>
          <w:p w14:paraId="2BC6B37C" w14:textId="77777777" w:rsidR="00950C5B" w:rsidRDefault="00E30B23" w:rsidP="00136271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</w:p>
        </w:tc>
        <w:tc>
          <w:tcPr>
            <w:tcW w:w="2271" w:type="dxa"/>
            <w:shd w:val="clear" w:color="auto" w:fill="D9D9D9" w:themeFill="background1" w:themeFillShade="D9"/>
          </w:tcPr>
          <w:p w14:paraId="00E05572" w14:textId="77777777"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93AAF23" w14:textId="77777777"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2" w:type="dxa"/>
            <w:shd w:val="clear" w:color="auto" w:fill="D9D9D9" w:themeFill="background1" w:themeFillShade="D9"/>
          </w:tcPr>
          <w:p w14:paraId="1B5D9873" w14:textId="77777777"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</w:tbl>
    <w:p w14:paraId="688E6775" w14:textId="77777777" w:rsidR="00851409" w:rsidRPr="004E074B" w:rsidRDefault="00136271" w:rsidP="004E074B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2"/>
      <w:r w:rsidRPr="00136271">
        <w:rPr>
          <w:rFonts w:hint="eastAsia"/>
          <w:b/>
        </w:rPr>
        <w:t>本周执行情况</w:t>
      </w:r>
      <w:commentRangeEnd w:id="2"/>
      <w:r w:rsidR="00EC74FA">
        <w:rPr>
          <w:rStyle w:val="a8"/>
        </w:rPr>
        <w:commentReference w:id="2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4E074B" w14:paraId="56FA81AA" w14:textId="77777777" w:rsidTr="004E074B">
        <w:tc>
          <w:tcPr>
            <w:tcW w:w="3179" w:type="dxa"/>
            <w:shd w:val="clear" w:color="auto" w:fill="D9D9D9" w:themeFill="background1" w:themeFillShade="D9"/>
          </w:tcPr>
          <w:p w14:paraId="3A23EB04" w14:textId="77777777"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14:paraId="0EFBC76E" w14:textId="77777777"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6C1E8BAB" w14:textId="77777777"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14:paraId="6AE10E9D" w14:textId="77777777"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4E074B" w14:paraId="3EEEFC47" w14:textId="77777777" w:rsidTr="004E074B">
        <w:tc>
          <w:tcPr>
            <w:tcW w:w="3179" w:type="dxa"/>
          </w:tcPr>
          <w:p w14:paraId="634D2E7F" w14:textId="77777777" w:rsidR="004E074B" w:rsidRPr="00AF5225" w:rsidRDefault="00AF5225" w:rsidP="00AF5225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确定项目</w:t>
            </w:r>
          </w:p>
        </w:tc>
        <w:tc>
          <w:tcPr>
            <w:tcW w:w="2353" w:type="dxa"/>
          </w:tcPr>
          <w:p w14:paraId="22FDB2E1" w14:textId="77777777" w:rsidR="004E074B" w:rsidRPr="005C59E4" w:rsidRDefault="00AF5225" w:rsidP="00AF5225">
            <w:r>
              <w:rPr>
                <w:rFonts w:hint="eastAsia"/>
              </w:rPr>
              <w:t>2016-11-2~2016-11-4</w:t>
            </w:r>
          </w:p>
        </w:tc>
        <w:tc>
          <w:tcPr>
            <w:tcW w:w="1457" w:type="dxa"/>
          </w:tcPr>
          <w:p w14:paraId="79C41510" w14:textId="77777777" w:rsidR="004E074B" w:rsidRDefault="00AF5225" w:rsidP="00AF5225">
            <w:pPr>
              <w:rPr>
                <w:rFonts w:hint="eastAsia"/>
              </w:rPr>
            </w:pPr>
            <w:r>
              <w:rPr>
                <w:rFonts w:hint="eastAsia"/>
              </w:rPr>
              <w:t>全组成员</w:t>
            </w:r>
          </w:p>
        </w:tc>
        <w:tc>
          <w:tcPr>
            <w:tcW w:w="1533" w:type="dxa"/>
          </w:tcPr>
          <w:p w14:paraId="7268F0E9" w14:textId="77777777" w:rsidR="004E074B" w:rsidRPr="005C59E4" w:rsidRDefault="00AF5225" w:rsidP="00AF5225">
            <w:r>
              <w:rPr>
                <w:rFonts w:hint="eastAsia"/>
              </w:rPr>
              <w:t>100%</w:t>
            </w:r>
          </w:p>
        </w:tc>
      </w:tr>
      <w:tr w:rsidR="004E074B" w14:paraId="1120353A" w14:textId="77777777" w:rsidTr="004E074B">
        <w:tc>
          <w:tcPr>
            <w:tcW w:w="3179" w:type="dxa"/>
          </w:tcPr>
          <w:p w14:paraId="7150FD57" w14:textId="77777777" w:rsidR="004E074B" w:rsidRPr="00AF5225" w:rsidRDefault="00AF5225" w:rsidP="00AF522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2.</w:t>
            </w:r>
            <w:r>
              <w:rPr>
                <w:rFonts w:hint="eastAsia"/>
              </w:rPr>
              <w:t>设计需求分析</w:t>
            </w:r>
          </w:p>
        </w:tc>
        <w:tc>
          <w:tcPr>
            <w:tcW w:w="2353" w:type="dxa"/>
          </w:tcPr>
          <w:p w14:paraId="4B13F2BC" w14:textId="77777777" w:rsidR="004E074B" w:rsidRPr="005C59E4" w:rsidRDefault="00AF5225" w:rsidP="00AF5225">
            <w:r>
              <w:rPr>
                <w:rFonts w:hint="eastAsia"/>
              </w:rPr>
              <w:t>2016-11-4~2016-11-6</w:t>
            </w:r>
          </w:p>
        </w:tc>
        <w:tc>
          <w:tcPr>
            <w:tcW w:w="1457" w:type="dxa"/>
          </w:tcPr>
          <w:p w14:paraId="5753E126" w14:textId="77777777" w:rsidR="004E074B" w:rsidRDefault="00AF5225" w:rsidP="00AF5225">
            <w:r>
              <w:rPr>
                <w:rFonts w:hint="eastAsia"/>
              </w:rPr>
              <w:t>全组成员</w:t>
            </w:r>
          </w:p>
        </w:tc>
        <w:tc>
          <w:tcPr>
            <w:tcW w:w="1533" w:type="dxa"/>
          </w:tcPr>
          <w:p w14:paraId="47F15A40" w14:textId="77777777" w:rsidR="004E074B" w:rsidRPr="005C59E4" w:rsidRDefault="004E074B" w:rsidP="00AF5225">
            <w:r>
              <w:rPr>
                <w:rFonts w:hint="eastAsia"/>
              </w:rPr>
              <w:t>100%</w:t>
            </w:r>
          </w:p>
        </w:tc>
      </w:tr>
      <w:tr w:rsidR="004E074B" w14:paraId="732E94A7" w14:textId="77777777" w:rsidTr="004E074B">
        <w:tc>
          <w:tcPr>
            <w:tcW w:w="3179" w:type="dxa"/>
          </w:tcPr>
          <w:p w14:paraId="1BA69BBC" w14:textId="77777777" w:rsidR="004E074B" w:rsidRPr="00AF5225" w:rsidRDefault="004E074B" w:rsidP="00AF5225">
            <w:pPr>
              <w:rPr>
                <w:rFonts w:hint="eastAsia"/>
                <w:color w:val="0070C0"/>
              </w:rPr>
            </w:pPr>
          </w:p>
        </w:tc>
        <w:tc>
          <w:tcPr>
            <w:tcW w:w="2353" w:type="dxa"/>
          </w:tcPr>
          <w:p w14:paraId="61B12E79" w14:textId="77777777"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457" w:type="dxa"/>
          </w:tcPr>
          <w:p w14:paraId="6550B41E" w14:textId="77777777" w:rsidR="004E074B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533" w:type="dxa"/>
          </w:tcPr>
          <w:p w14:paraId="641ACCC5" w14:textId="77777777"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</w:tr>
    </w:tbl>
    <w:p w14:paraId="5D09CADE" w14:textId="77777777" w:rsidR="004E074B" w:rsidRPr="0005740E" w:rsidRDefault="004E074B" w:rsidP="0005740E">
      <w:pPr>
        <w:pStyle w:val="a7"/>
        <w:spacing w:afterLines="50" w:after="156" w:line="240" w:lineRule="auto"/>
        <w:ind w:left="357" w:firstLineChars="0" w:firstLine="0"/>
        <w:rPr>
          <w:color w:val="0070C0"/>
        </w:rPr>
      </w:pPr>
    </w:p>
    <w:p w14:paraId="5BB89EC2" w14:textId="77777777" w:rsidR="00AF5225" w:rsidRDefault="00136271" w:rsidP="00AF5225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3"/>
      <w:r w:rsidRPr="00136271">
        <w:rPr>
          <w:rFonts w:hint="eastAsia"/>
          <w:b/>
        </w:rPr>
        <w:t>问题和关注点</w:t>
      </w:r>
      <w:commentRangeEnd w:id="3"/>
      <w:r w:rsidR="00EC74FA">
        <w:rPr>
          <w:rStyle w:val="a8"/>
        </w:rPr>
        <w:commentReference w:id="3"/>
      </w:r>
    </w:p>
    <w:p w14:paraId="54AF58D5" w14:textId="77777777" w:rsidR="00AF5225" w:rsidRDefault="00AF5225" w:rsidP="00AF5225">
      <w:r>
        <w:rPr>
          <w:rFonts w:hint="eastAsia"/>
        </w:rPr>
        <w:t>问题：</w:t>
      </w:r>
      <w:r>
        <w:rPr>
          <w:rFonts w:hint="eastAsia"/>
        </w:rPr>
        <w:t>1.</w:t>
      </w:r>
      <w:r>
        <w:rPr>
          <w:rFonts w:hint="eastAsia"/>
        </w:rPr>
        <w:t>第一个方案被老师否掉，又再次决定做新旧书店公众号。在分析客户需求遇到问题，应从客户角度考虑。</w:t>
      </w:r>
    </w:p>
    <w:p w14:paraId="65EFD3D8" w14:textId="77777777" w:rsidR="00AF5225" w:rsidRDefault="00AF5225" w:rsidP="00AF5225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redmine</w:t>
      </w:r>
      <w:proofErr w:type="spellEnd"/>
      <w:r>
        <w:rPr>
          <w:rFonts w:hint="eastAsia"/>
        </w:rPr>
        <w:t>分配任务的流程规则不熟悉，出现粒度较大、主题不明确的问题</w:t>
      </w:r>
    </w:p>
    <w:p w14:paraId="3C9EF7F6" w14:textId="77777777" w:rsidR="00AF5225" w:rsidRPr="00E4443E" w:rsidRDefault="00AF5225" w:rsidP="00AF5225"/>
    <w:p w14:paraId="399B60D3" w14:textId="77777777" w:rsidR="00AF5225" w:rsidRDefault="00AF5225" w:rsidP="00AF5225">
      <w:r>
        <w:rPr>
          <w:rFonts w:hint="eastAsia"/>
        </w:rPr>
        <w:t>关注点：书店公众号应该最大化实现的功能</w:t>
      </w:r>
    </w:p>
    <w:p w14:paraId="18DE4AEF" w14:textId="77777777" w:rsidR="00AF5225" w:rsidRPr="00AF5225" w:rsidRDefault="00AF5225" w:rsidP="00AF5225">
      <w:pPr>
        <w:rPr>
          <w:rFonts w:hint="eastAsia"/>
          <w:b/>
        </w:rPr>
      </w:pPr>
    </w:p>
    <w:p w14:paraId="22ED62DB" w14:textId="77777777"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4"/>
      <w:r w:rsidRPr="00136271">
        <w:rPr>
          <w:rFonts w:hint="eastAsia"/>
          <w:b/>
        </w:rPr>
        <w:t>下周安排</w:t>
      </w:r>
      <w:commentRangeEnd w:id="4"/>
      <w:r w:rsidR="00EC74FA">
        <w:rPr>
          <w:rStyle w:val="a8"/>
        </w:rPr>
        <w:commentReference w:id="4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E30B23" w14:paraId="1D3A3099" w14:textId="77777777" w:rsidTr="00757293">
        <w:tc>
          <w:tcPr>
            <w:tcW w:w="3085" w:type="dxa"/>
            <w:shd w:val="clear" w:color="auto" w:fill="D9D9D9" w:themeFill="background1" w:themeFillShade="D9"/>
          </w:tcPr>
          <w:p w14:paraId="07F62F99" w14:textId="77777777"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A8CB15D" w14:textId="77777777"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27CF9C7" w14:textId="77777777"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14:paraId="1F871B97" w14:textId="77777777"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30B23" w14:paraId="459E3902" w14:textId="77777777" w:rsidTr="00757293">
        <w:tc>
          <w:tcPr>
            <w:tcW w:w="3085" w:type="dxa"/>
          </w:tcPr>
          <w:p w14:paraId="5C670EA9" w14:textId="77777777" w:rsidR="00E30B23" w:rsidRPr="00AF5225" w:rsidRDefault="00AF5225" w:rsidP="00AF5225">
            <w:pPr>
              <w:rPr>
                <w:rFonts w:hint="eastAsia"/>
              </w:rPr>
            </w:pPr>
            <w:bookmarkStart w:id="5" w:name="_GoBack" w:colFirst="0" w:colLast="3"/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设计界面原型</w:t>
            </w:r>
          </w:p>
        </w:tc>
        <w:tc>
          <w:tcPr>
            <w:tcW w:w="2410" w:type="dxa"/>
          </w:tcPr>
          <w:p w14:paraId="78AA4242" w14:textId="77777777" w:rsidR="00E30B23" w:rsidRPr="005C59E4" w:rsidRDefault="00454D31" w:rsidP="00AF5225">
            <w:r w:rsidRPr="005C59E4">
              <w:rPr>
                <w:rFonts w:hint="eastAsia"/>
              </w:rPr>
              <w:t>2</w:t>
            </w:r>
            <w:r w:rsidR="00AF5225">
              <w:rPr>
                <w:rFonts w:hint="eastAsia"/>
              </w:rPr>
              <w:t>016-11-7~2016-11</w:t>
            </w:r>
            <w:r w:rsidRPr="005C59E4">
              <w:rPr>
                <w:rFonts w:hint="eastAsia"/>
              </w:rPr>
              <w:t>-</w:t>
            </w:r>
            <w:r w:rsidR="00AF5225">
              <w:rPr>
                <w:rFonts w:hint="eastAsia"/>
              </w:rPr>
              <w:t>13</w:t>
            </w:r>
          </w:p>
        </w:tc>
        <w:tc>
          <w:tcPr>
            <w:tcW w:w="1417" w:type="dxa"/>
          </w:tcPr>
          <w:p w14:paraId="36BCC827" w14:textId="77777777" w:rsidR="00E30B23" w:rsidRPr="005C59E4" w:rsidRDefault="00AF5225" w:rsidP="00AF5225">
            <w:r>
              <w:rPr>
                <w:rFonts w:hint="eastAsia"/>
              </w:rPr>
              <w:t>郭飞玄</w:t>
            </w:r>
          </w:p>
        </w:tc>
        <w:tc>
          <w:tcPr>
            <w:tcW w:w="1610" w:type="dxa"/>
          </w:tcPr>
          <w:p w14:paraId="0357427C" w14:textId="77777777" w:rsidR="00E30B23" w:rsidRPr="005C59E4" w:rsidRDefault="00AF5225" w:rsidP="00AF5225">
            <w:r>
              <w:rPr>
                <w:rFonts w:hint="eastAsia"/>
              </w:rPr>
              <w:t>未完成</w:t>
            </w:r>
          </w:p>
        </w:tc>
      </w:tr>
      <w:bookmarkEnd w:id="5"/>
      <w:tr w:rsidR="00C56F57" w14:paraId="5C12C1F1" w14:textId="77777777" w:rsidTr="00757293">
        <w:tc>
          <w:tcPr>
            <w:tcW w:w="3085" w:type="dxa"/>
          </w:tcPr>
          <w:p w14:paraId="61FDD0C6" w14:textId="77777777" w:rsidR="00C56F57" w:rsidRPr="00AF5225" w:rsidRDefault="00C56F57" w:rsidP="00AF5225">
            <w:pPr>
              <w:rPr>
                <w:rFonts w:hint="eastAsia"/>
                <w:color w:val="0070C0"/>
              </w:rPr>
            </w:pPr>
          </w:p>
        </w:tc>
        <w:tc>
          <w:tcPr>
            <w:tcW w:w="2410" w:type="dxa"/>
          </w:tcPr>
          <w:p w14:paraId="613F2DF8" w14:textId="77777777" w:rsidR="00C56F57" w:rsidRPr="005C59E4" w:rsidRDefault="00C56F57" w:rsidP="00944C1D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417" w:type="dxa"/>
          </w:tcPr>
          <w:p w14:paraId="4FD36E77" w14:textId="77777777" w:rsidR="00C56F57" w:rsidRPr="005C59E4" w:rsidRDefault="00C56F57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610" w:type="dxa"/>
          </w:tcPr>
          <w:p w14:paraId="7D41B03B" w14:textId="77777777" w:rsidR="00C56F57" w:rsidRPr="005C59E4" w:rsidRDefault="00C56F57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</w:tr>
      <w:tr w:rsidR="00A36908" w14:paraId="01697564" w14:textId="77777777" w:rsidTr="00757293">
        <w:tc>
          <w:tcPr>
            <w:tcW w:w="3085" w:type="dxa"/>
          </w:tcPr>
          <w:p w14:paraId="56A713CA" w14:textId="77777777" w:rsidR="00A36908" w:rsidRPr="00AF5225" w:rsidRDefault="00A36908" w:rsidP="00AF5225">
            <w:pPr>
              <w:rPr>
                <w:rFonts w:hint="eastAsia"/>
                <w:color w:val="0070C0"/>
              </w:rPr>
            </w:pPr>
          </w:p>
        </w:tc>
        <w:tc>
          <w:tcPr>
            <w:tcW w:w="2410" w:type="dxa"/>
          </w:tcPr>
          <w:p w14:paraId="62AF1308" w14:textId="77777777" w:rsidR="00A36908" w:rsidRPr="005C59E4" w:rsidRDefault="00A36908" w:rsidP="00454D31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417" w:type="dxa"/>
          </w:tcPr>
          <w:p w14:paraId="717A1443" w14:textId="77777777" w:rsidR="00A36908" w:rsidRPr="005C59E4" w:rsidRDefault="00A36908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610" w:type="dxa"/>
          </w:tcPr>
          <w:p w14:paraId="73683FEE" w14:textId="77777777" w:rsidR="00A36908" w:rsidRPr="005C59E4" w:rsidRDefault="00A36908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</w:tr>
      <w:tr w:rsidR="00A36908" w14:paraId="70F26657" w14:textId="77777777" w:rsidTr="00757293">
        <w:tc>
          <w:tcPr>
            <w:tcW w:w="3085" w:type="dxa"/>
          </w:tcPr>
          <w:p w14:paraId="45C92E68" w14:textId="77777777" w:rsidR="00A36908" w:rsidRPr="00AF5225" w:rsidRDefault="00A36908" w:rsidP="00AF5225">
            <w:pPr>
              <w:rPr>
                <w:rFonts w:hint="eastAsia"/>
                <w:color w:val="0070C0"/>
              </w:rPr>
            </w:pPr>
          </w:p>
        </w:tc>
        <w:tc>
          <w:tcPr>
            <w:tcW w:w="2410" w:type="dxa"/>
          </w:tcPr>
          <w:p w14:paraId="520624A6" w14:textId="77777777" w:rsidR="00A36908" w:rsidRPr="005C59E4" w:rsidRDefault="00A36908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417" w:type="dxa"/>
          </w:tcPr>
          <w:p w14:paraId="50B8C394" w14:textId="77777777" w:rsidR="00A36908" w:rsidRPr="005C59E4" w:rsidRDefault="00A36908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  <w:tc>
          <w:tcPr>
            <w:tcW w:w="1610" w:type="dxa"/>
          </w:tcPr>
          <w:p w14:paraId="5B33E559" w14:textId="77777777" w:rsidR="00A36908" w:rsidRPr="005C59E4" w:rsidRDefault="00A36908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</w:tr>
    </w:tbl>
    <w:p w14:paraId="1E4CFDBC" w14:textId="77777777" w:rsidR="00136271" w:rsidRPr="00136271" w:rsidRDefault="00136271" w:rsidP="00136271">
      <w:pPr>
        <w:pStyle w:val="a7"/>
        <w:ind w:left="420" w:firstLineChars="0" w:firstLine="0"/>
      </w:pPr>
    </w:p>
    <w:sectPr w:rsidR="00136271" w:rsidRPr="00136271" w:rsidSect="005E5B1D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engYi" w:date="2016-07-14T17:29:00Z" w:initials="M">
    <w:p w14:paraId="20AB7E7B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项目仪表板填写说明</w:t>
      </w:r>
    </w:p>
    <w:p w14:paraId="6E1FFC50" w14:textId="77777777" w:rsidR="00892D60" w:rsidRDefault="00892D60">
      <w:pPr>
        <w:pStyle w:val="a9"/>
      </w:pPr>
      <w:r w:rsidRPr="00C35E18">
        <w:rPr>
          <w:rFonts w:hint="eastAsia"/>
        </w:rPr>
        <w:t>粘贴反应项目情况的统计图表。参阅项目仪表板</w:t>
      </w:r>
      <w:r w:rsidRPr="00C35E18">
        <w:rPr>
          <w:rFonts w:hint="eastAsia"/>
        </w:rPr>
        <w:t>.</w:t>
      </w:r>
      <w:proofErr w:type="spellStart"/>
      <w:r w:rsidRPr="00C35E18">
        <w:rPr>
          <w:rFonts w:hint="eastAsia"/>
        </w:rPr>
        <w:t>xlsx</w:t>
      </w:r>
      <w:proofErr w:type="spellEnd"/>
      <w:r w:rsidR="00AD547B">
        <w:rPr>
          <w:rFonts w:hint="eastAsia"/>
        </w:rPr>
        <w:t>,</w:t>
      </w:r>
      <w:r>
        <w:rPr>
          <w:rFonts w:hint="eastAsia"/>
        </w:rPr>
        <w:t>。如里程碑趋势图、项目进度图、需求变更图、测试进度图、</w:t>
      </w:r>
      <w:r w:rsidRPr="004F5D57">
        <w:rPr>
          <w:rFonts w:hint="eastAsia"/>
        </w:rPr>
        <w:t>Bug</w:t>
      </w:r>
      <w:r w:rsidRPr="004F5D57">
        <w:rPr>
          <w:rFonts w:hint="eastAsia"/>
        </w:rPr>
        <w:t>趋势</w:t>
      </w:r>
      <w:r>
        <w:rPr>
          <w:rFonts w:hint="eastAsia"/>
        </w:rPr>
        <w:t>图、</w:t>
      </w:r>
      <w:r w:rsidRPr="004F5D57">
        <w:t>FFR</w:t>
      </w:r>
      <w:r>
        <w:rPr>
          <w:rFonts w:hint="eastAsia"/>
        </w:rPr>
        <w:t>图等。</w:t>
      </w:r>
    </w:p>
  </w:comment>
  <w:comment w:id="1" w:author="MengYi" w:date="2016-06-14T11:18:00Z" w:initials="M">
    <w:p w14:paraId="5C1F7BC7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上周安排填写说明</w:t>
      </w:r>
    </w:p>
    <w:p w14:paraId="3EDC5EBB" w14:textId="77777777" w:rsidR="00892D60" w:rsidRDefault="00892D60">
      <w:pPr>
        <w:pStyle w:val="a9"/>
      </w:pPr>
      <w:r>
        <w:rPr>
          <w:rFonts w:hint="eastAsia"/>
        </w:rPr>
        <w:t>任务：项目上周计划的任务。</w:t>
      </w:r>
    </w:p>
    <w:p w14:paraId="272AF2D1" w14:textId="77777777" w:rsidR="00892D60" w:rsidRDefault="00892D60">
      <w:pPr>
        <w:pStyle w:val="a9"/>
      </w:pPr>
      <w:r>
        <w:rPr>
          <w:rFonts w:hint="eastAsia"/>
        </w:rPr>
        <w:t>时间区域：任务的计划开始时间和完成时间。</w:t>
      </w:r>
    </w:p>
    <w:p w14:paraId="35B20F52" w14:textId="77777777" w:rsidR="00892D60" w:rsidRDefault="00892D60">
      <w:pPr>
        <w:pStyle w:val="a9"/>
      </w:pPr>
      <w:r>
        <w:rPr>
          <w:rFonts w:hint="eastAsia"/>
        </w:rPr>
        <w:t>责任人：任务的负责人。</w:t>
      </w:r>
    </w:p>
    <w:p w14:paraId="0B029D00" w14:textId="77777777" w:rsidR="00892D60" w:rsidRPr="004F5D57" w:rsidRDefault="00892D60">
      <w:pPr>
        <w:pStyle w:val="a9"/>
      </w:pPr>
      <w:r>
        <w:rPr>
          <w:rFonts w:hint="eastAsia"/>
        </w:rPr>
        <w:t>目标状态：任务的目标状态。</w:t>
      </w:r>
    </w:p>
  </w:comment>
  <w:comment w:id="2" w:author="MengYi" w:date="2016-07-14T16:56:00Z" w:initials="M">
    <w:p w14:paraId="7E4DC52A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本周执行情况填写说明</w:t>
      </w:r>
    </w:p>
    <w:p w14:paraId="0891D6FE" w14:textId="77777777" w:rsidR="00892D60" w:rsidRDefault="00892D60">
      <w:pPr>
        <w:pStyle w:val="a9"/>
      </w:pPr>
      <w:r w:rsidRPr="00EC74FA">
        <w:rPr>
          <w:rFonts w:hint="eastAsia"/>
        </w:rPr>
        <w:t>结合上周安排，说明</w:t>
      </w:r>
      <w:proofErr w:type="gramStart"/>
      <w:r>
        <w:rPr>
          <w:rFonts w:hint="eastAsia"/>
        </w:rPr>
        <w:t>各任务</w:t>
      </w:r>
      <w:proofErr w:type="gramEnd"/>
      <w:r w:rsidRPr="00EC74FA">
        <w:rPr>
          <w:rFonts w:hint="eastAsia"/>
        </w:rPr>
        <w:t>本周执行的情况</w:t>
      </w:r>
      <w:r>
        <w:rPr>
          <w:rFonts w:hint="eastAsia"/>
        </w:rPr>
        <w:t>。</w:t>
      </w:r>
    </w:p>
    <w:p w14:paraId="5DF19621" w14:textId="77777777" w:rsidR="00892D60" w:rsidRDefault="00892D60" w:rsidP="00892D60">
      <w:pPr>
        <w:pStyle w:val="a9"/>
      </w:pPr>
      <w:r>
        <w:rPr>
          <w:rFonts w:hint="eastAsia"/>
        </w:rPr>
        <w:t>任务：项目上周计划的任务。</w:t>
      </w:r>
    </w:p>
    <w:p w14:paraId="1819513F" w14:textId="77777777" w:rsidR="00892D60" w:rsidRDefault="00892D60" w:rsidP="00892D60">
      <w:pPr>
        <w:pStyle w:val="a9"/>
      </w:pPr>
      <w:r>
        <w:rPr>
          <w:rFonts w:hint="eastAsia"/>
        </w:rPr>
        <w:t>时间区域：任务的计划开始时间和完成时间。</w:t>
      </w:r>
    </w:p>
    <w:p w14:paraId="1E4EAEE3" w14:textId="77777777" w:rsidR="00892D60" w:rsidRDefault="00892D60" w:rsidP="00892D60">
      <w:pPr>
        <w:pStyle w:val="a9"/>
      </w:pPr>
      <w:r>
        <w:rPr>
          <w:rFonts w:hint="eastAsia"/>
        </w:rPr>
        <w:t>责任人：任务的负责人。</w:t>
      </w:r>
    </w:p>
    <w:p w14:paraId="4B97FB81" w14:textId="77777777" w:rsidR="00892D60" w:rsidRDefault="00892D60" w:rsidP="00892D60">
      <w:pPr>
        <w:pStyle w:val="a9"/>
      </w:pPr>
      <w:r>
        <w:rPr>
          <w:rFonts w:hint="eastAsia"/>
        </w:rPr>
        <w:t>完成情况：任务的完成状态。</w:t>
      </w:r>
    </w:p>
  </w:comment>
  <w:comment w:id="3" w:author="MengYi" w:date="2016-07-14T08:40:00Z" w:initials="M">
    <w:p w14:paraId="209850D1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问题和关注点填写说明</w:t>
      </w:r>
    </w:p>
    <w:p w14:paraId="0E612A4F" w14:textId="77777777" w:rsidR="00892D60" w:rsidRDefault="00892D60">
      <w:pPr>
        <w:pStyle w:val="a9"/>
      </w:pPr>
      <w:r w:rsidRPr="00EC74FA">
        <w:rPr>
          <w:rFonts w:hint="eastAsia"/>
        </w:rPr>
        <w:t>遇到的问题，风险监测情况，重点关注内容等</w:t>
      </w:r>
      <w:r>
        <w:rPr>
          <w:rFonts w:hint="eastAsia"/>
        </w:rPr>
        <w:t>。</w:t>
      </w:r>
    </w:p>
  </w:comment>
  <w:comment w:id="4" w:author="MengYi" w:date="2016-06-14T11:19:00Z" w:initials="M">
    <w:p w14:paraId="40A0DE02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下周安排填写说明</w:t>
      </w:r>
    </w:p>
    <w:p w14:paraId="7671CD3D" w14:textId="77777777" w:rsidR="00892D60" w:rsidRDefault="00892D60" w:rsidP="004E374B">
      <w:pPr>
        <w:pStyle w:val="a9"/>
      </w:pPr>
      <w:r>
        <w:rPr>
          <w:rFonts w:hint="eastAsia"/>
        </w:rPr>
        <w:t>任务：项目下周计划完成的任务。</w:t>
      </w:r>
    </w:p>
    <w:p w14:paraId="06DB8730" w14:textId="77777777" w:rsidR="00892D60" w:rsidRDefault="00892D60" w:rsidP="004E374B">
      <w:pPr>
        <w:pStyle w:val="a9"/>
      </w:pPr>
      <w:r>
        <w:rPr>
          <w:rFonts w:hint="eastAsia"/>
        </w:rPr>
        <w:t>时间区域：下周任务的计划开始时间和完成时间。</w:t>
      </w:r>
    </w:p>
    <w:p w14:paraId="2EDDF0D0" w14:textId="77777777" w:rsidR="00892D60" w:rsidRDefault="00892D60" w:rsidP="004E374B">
      <w:pPr>
        <w:pStyle w:val="a9"/>
      </w:pPr>
      <w:r>
        <w:rPr>
          <w:rFonts w:hint="eastAsia"/>
        </w:rPr>
        <w:t>责任人：任务的负责人。</w:t>
      </w:r>
    </w:p>
    <w:p w14:paraId="136C3421" w14:textId="77777777" w:rsidR="00892D60" w:rsidRDefault="00892D60" w:rsidP="004E374B">
      <w:pPr>
        <w:pStyle w:val="a9"/>
      </w:pPr>
      <w:r>
        <w:rPr>
          <w:rFonts w:hint="eastAsia"/>
        </w:rPr>
        <w:t>目标状态：任务的目标状态。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1FFC50" w15:done="0"/>
  <w15:commentEx w15:paraId="0B029D00" w15:done="0"/>
  <w15:commentEx w15:paraId="4B97FB81" w15:done="0"/>
  <w15:commentEx w15:paraId="0E612A4F" w15:done="0"/>
  <w15:commentEx w15:paraId="136C342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6687B4" w14:textId="77777777" w:rsidR="003F28E3" w:rsidRDefault="003F28E3" w:rsidP="005E5B1D">
      <w:pPr>
        <w:spacing w:line="240" w:lineRule="auto"/>
      </w:pPr>
      <w:r>
        <w:separator/>
      </w:r>
    </w:p>
  </w:endnote>
  <w:endnote w:type="continuationSeparator" w:id="0">
    <w:p w14:paraId="499BE373" w14:textId="77777777" w:rsidR="003F28E3" w:rsidRDefault="003F28E3" w:rsidP="005E5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EEA47" w14:textId="77777777" w:rsidR="00892D60" w:rsidRDefault="00892D60" w:rsidP="005E5B1D">
    <w:pPr>
      <w:pStyle w:val="a4"/>
      <w:jc w:val="right"/>
    </w:pPr>
    <w:r w:rsidRPr="00D026B9">
      <w:rPr>
        <w:noProof/>
      </w:rPr>
      <w:drawing>
        <wp:inline distT="0" distB="0" distL="0" distR="0" wp14:anchorId="366B38A1" wp14:editId="4A6854A6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0F374C" w14:textId="77777777" w:rsidR="003F28E3" w:rsidRDefault="003F28E3" w:rsidP="005E5B1D">
      <w:pPr>
        <w:spacing w:line="240" w:lineRule="auto"/>
      </w:pPr>
      <w:r>
        <w:separator/>
      </w:r>
    </w:p>
  </w:footnote>
  <w:footnote w:type="continuationSeparator" w:id="0">
    <w:p w14:paraId="3D87E7FB" w14:textId="77777777" w:rsidR="003F28E3" w:rsidRDefault="003F28E3" w:rsidP="005E5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DF5ADF" w14:textId="77777777" w:rsidR="00892D60" w:rsidRDefault="00892D60" w:rsidP="005E5B1D">
    <w:pPr>
      <w:pStyle w:val="a3"/>
      <w:jc w:val="left"/>
    </w:pPr>
    <w:r>
      <w:rPr>
        <w:noProof/>
      </w:rPr>
      <w:drawing>
        <wp:inline distT="0" distB="0" distL="0" distR="0" wp14:anchorId="78280042" wp14:editId="319EDC03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282B2E"/>
    <w:multiLevelType w:val="hybridMultilevel"/>
    <w:tmpl w:val="23E6AD4A"/>
    <w:lvl w:ilvl="0" w:tplc="E11C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750C98"/>
    <w:multiLevelType w:val="hybridMultilevel"/>
    <w:tmpl w:val="854A0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0D161EE"/>
    <w:multiLevelType w:val="hybridMultilevel"/>
    <w:tmpl w:val="482ACE3A"/>
    <w:lvl w:ilvl="0" w:tplc="58900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E18"/>
    <w:rsid w:val="0005740E"/>
    <w:rsid w:val="000A3B88"/>
    <w:rsid w:val="0013494B"/>
    <w:rsid w:val="00136271"/>
    <w:rsid w:val="00191AD2"/>
    <w:rsid w:val="001A0FC5"/>
    <w:rsid w:val="001B6818"/>
    <w:rsid w:val="002956BE"/>
    <w:rsid w:val="002E6B20"/>
    <w:rsid w:val="00394A2C"/>
    <w:rsid w:val="003B71DE"/>
    <w:rsid w:val="003F28E3"/>
    <w:rsid w:val="003F586F"/>
    <w:rsid w:val="00454D31"/>
    <w:rsid w:val="004A037D"/>
    <w:rsid w:val="004E074B"/>
    <w:rsid w:val="004E374B"/>
    <w:rsid w:val="004F5D57"/>
    <w:rsid w:val="00573101"/>
    <w:rsid w:val="005A1E1C"/>
    <w:rsid w:val="005C59E4"/>
    <w:rsid w:val="005E5B1D"/>
    <w:rsid w:val="00623E42"/>
    <w:rsid w:val="006C0429"/>
    <w:rsid w:val="00735FFD"/>
    <w:rsid w:val="00756B72"/>
    <w:rsid w:val="00757293"/>
    <w:rsid w:val="00767314"/>
    <w:rsid w:val="00767623"/>
    <w:rsid w:val="00776533"/>
    <w:rsid w:val="007D10A8"/>
    <w:rsid w:val="00851409"/>
    <w:rsid w:val="00892D60"/>
    <w:rsid w:val="008F778F"/>
    <w:rsid w:val="0092202E"/>
    <w:rsid w:val="00944C1D"/>
    <w:rsid w:val="00950C5B"/>
    <w:rsid w:val="009759EF"/>
    <w:rsid w:val="009D493E"/>
    <w:rsid w:val="00A021C4"/>
    <w:rsid w:val="00A36908"/>
    <w:rsid w:val="00AA2AFB"/>
    <w:rsid w:val="00AB5439"/>
    <w:rsid w:val="00AC1220"/>
    <w:rsid w:val="00AC4970"/>
    <w:rsid w:val="00AC4BA2"/>
    <w:rsid w:val="00AD547B"/>
    <w:rsid w:val="00AF5225"/>
    <w:rsid w:val="00B0647F"/>
    <w:rsid w:val="00C35E18"/>
    <w:rsid w:val="00C56F57"/>
    <w:rsid w:val="00CD5D88"/>
    <w:rsid w:val="00D03516"/>
    <w:rsid w:val="00D85F3B"/>
    <w:rsid w:val="00DB028C"/>
    <w:rsid w:val="00DD3711"/>
    <w:rsid w:val="00E30B23"/>
    <w:rsid w:val="00EC74FA"/>
    <w:rsid w:val="00ED7C7F"/>
    <w:rsid w:val="00F01BFE"/>
    <w:rsid w:val="00F64FBB"/>
    <w:rsid w:val="00FA70E4"/>
    <w:rsid w:val="00FC69E0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4570D"/>
  <w15:docId w15:val="{C923834C-4611-463B-B2D4-B9F3F7B2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  <w:style w:type="paragraph" w:styleId="ab">
    <w:name w:val="No Spacing"/>
    <w:uiPriority w:val="1"/>
    <w:qFormat/>
    <w:rsid w:val="00AF522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aoran\Desktop\&#39033;&#30446;&#23454;&#35757;&#30456;&#20851;&#36164;&#26009;\&#39033;&#30446;&#20202;&#34920;&#264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aoran\Desktop\&#39033;&#30446;&#23454;&#35757;&#30456;&#20851;&#36164;&#26009;\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aoran\Desktop\&#39033;&#30446;&#23454;&#35757;&#30456;&#20851;&#36164;&#26009;\&#39033;&#30446;&#20202;&#34920;&#26495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aoran\Desktop\&#39033;&#30446;&#23454;&#35757;&#30456;&#20851;&#36164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里程碑!$C$2:$C$10</c:f>
              <c:strCache>
                <c:ptCount val="2"/>
                <c:pt idx="0">
                  <c:v>确立项目</c:v>
                </c:pt>
                <c:pt idx="1">
                  <c:v>完成初步需求分析</c:v>
                </c:pt>
              </c:strCache>
            </c:strRef>
          </c:cat>
          <c:val>
            <c:numRef>
              <c:f>里程碑!$A$2:$A$10</c:f>
              <c:numCache>
                <c:formatCode>m/d/yyyy</c:formatCode>
                <c:ptCount val="9"/>
                <c:pt idx="0">
                  <c:v>42676</c:v>
                </c:pt>
                <c:pt idx="1">
                  <c:v>42678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里程碑!$C$2:$C$10</c:f>
              <c:strCache>
                <c:ptCount val="2"/>
                <c:pt idx="0">
                  <c:v>确立项目</c:v>
                </c:pt>
                <c:pt idx="1">
                  <c:v>完成初步需求分析</c:v>
                </c:pt>
              </c:strCache>
            </c:strRef>
          </c:cat>
          <c:val>
            <c:numRef>
              <c:f>里程碑!$B$2:$B$10</c:f>
              <c:numCache>
                <c:formatCode>m/d/yyyy</c:formatCode>
                <c:ptCount val="9"/>
                <c:pt idx="0">
                  <c:v>42678</c:v>
                </c:pt>
                <c:pt idx="1">
                  <c:v>42680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66691392"/>
        <c:axId val="866691936"/>
      </c:lineChart>
      <c:catAx>
        <c:axId val="8666913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866691936"/>
        <c:crosses val="autoZero"/>
        <c:auto val="1"/>
        <c:lblAlgn val="ctr"/>
        <c:lblOffset val="100"/>
        <c:noMultiLvlLbl val="0"/>
      </c:catAx>
      <c:valAx>
        <c:axId val="866691936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crossAx val="8666913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项目速度!$B$1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42676</c:v>
                </c:pt>
                <c:pt idx="1">
                  <c:v>42680</c:v>
                </c:pt>
              </c:numCache>
            </c:numRef>
          </c:cat>
          <c:val>
            <c:numRef>
              <c:f>项目速度!$B$2:$B$5</c:f>
              <c:numCache>
                <c:formatCode>General</c:formatCode>
                <c:ptCount val="4"/>
                <c:pt idx="0">
                  <c:v>6</c:v>
                </c:pt>
                <c:pt idx="1">
                  <c:v>6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项目速度!$C$1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42676</c:v>
                </c:pt>
                <c:pt idx="1">
                  <c:v>42680</c:v>
                </c:pt>
              </c:numCache>
            </c:numRef>
          </c:cat>
          <c:val>
            <c:numRef>
              <c:f>项目速度!$C$2:$C$5</c:f>
              <c:numCache>
                <c:formatCode>General</c:formatCode>
                <c:ptCount val="4"/>
                <c:pt idx="0">
                  <c:v>0</c:v>
                </c:pt>
                <c:pt idx="1">
                  <c:v>6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项目速度!$D$1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42676</c:v>
                </c:pt>
                <c:pt idx="1">
                  <c:v>42680</c:v>
                </c:pt>
              </c:numCache>
            </c:numRef>
          </c:cat>
          <c:val>
            <c:numRef>
              <c:f>项目速度!$D$2:$D$5</c:f>
              <c:numCache>
                <c:formatCode>General</c:formatCode>
                <c:ptCount val="4"/>
                <c:pt idx="0">
                  <c:v>6</c:v>
                </c:pt>
                <c:pt idx="1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66693024"/>
        <c:axId val="863443872"/>
      </c:lineChart>
      <c:dateAx>
        <c:axId val="86669302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863443872"/>
        <c:crosses val="autoZero"/>
        <c:auto val="1"/>
        <c:lblOffset val="100"/>
        <c:baseTimeUnit val="days"/>
      </c:dateAx>
      <c:valAx>
        <c:axId val="863443872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866693024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需求变更图!$B$1</c:f>
              <c:strCache>
                <c:ptCount val="1"/>
                <c:pt idx="0">
                  <c:v>重大变更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需求变更图!$B$2:$B$12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需求变更图!$C$1</c:f>
              <c:strCache>
                <c:ptCount val="1"/>
                <c:pt idx="0">
                  <c:v>微小变更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需求变更图!$C$2:$C$12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63444960"/>
        <c:axId val="863445504"/>
      </c:lineChart>
      <c:catAx>
        <c:axId val="8634449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863445504"/>
        <c:crosses val="autoZero"/>
        <c:auto val="1"/>
        <c:lblAlgn val="ctr"/>
        <c:lblOffset val="100"/>
        <c:noMultiLvlLbl val="0"/>
      </c:catAx>
      <c:valAx>
        <c:axId val="8634455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634449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63432448"/>
        <c:axId val="863437888"/>
      </c:lineChart>
      <c:catAx>
        <c:axId val="8634324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863437888"/>
        <c:crosses val="autoZero"/>
        <c:auto val="1"/>
        <c:lblAlgn val="ctr"/>
        <c:lblOffset val="100"/>
        <c:noMultiLvlLbl val="0"/>
      </c:catAx>
      <c:valAx>
        <c:axId val="8634378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634324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TotalTime>1</TotalTime>
  <Pages>3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haoran</cp:lastModifiedBy>
  <cp:revision>2</cp:revision>
  <dcterms:created xsi:type="dcterms:W3CDTF">2016-11-09T00:27:00Z</dcterms:created>
  <dcterms:modified xsi:type="dcterms:W3CDTF">2016-11-09T00:27:00Z</dcterms:modified>
</cp:coreProperties>
</file>