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7D45F" w14:textId="77777777" w:rsidR="00AC1220" w:rsidRPr="005E5B1D" w:rsidRDefault="00B0647F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新旧书店</w:t>
      </w:r>
      <w:proofErr w:type="gramStart"/>
      <w:r>
        <w:rPr>
          <w:rFonts w:hint="eastAsia"/>
          <w:sz w:val="36"/>
        </w:rPr>
        <w:t>微信公众号</w:t>
      </w:r>
      <w:r w:rsidR="000A3B88" w:rsidRPr="000A3B88">
        <w:rPr>
          <w:rFonts w:hint="eastAsia"/>
          <w:sz w:val="36"/>
        </w:rPr>
        <w:t>项目</w:t>
      </w:r>
      <w:proofErr w:type="gramEnd"/>
      <w:r w:rsidR="005E5B1D" w:rsidRPr="005E5B1D">
        <w:rPr>
          <w:rFonts w:hint="eastAsia"/>
          <w:sz w:val="36"/>
        </w:rPr>
        <w:t>周报</w:t>
      </w:r>
    </w:p>
    <w:p w14:paraId="3A4B2C7C" w14:textId="2D05EF92" w:rsidR="005E5B1D" w:rsidRPr="00AA2AFB" w:rsidRDefault="00B0647F" w:rsidP="005E5B1D">
      <w:pPr>
        <w:ind w:firstLine="420"/>
        <w:jc w:val="center"/>
      </w:pPr>
      <w:r>
        <w:rPr>
          <w:rFonts w:hint="eastAsia"/>
        </w:rPr>
        <w:t>报告期：</w:t>
      </w:r>
      <w:r w:rsidR="00557C7D">
        <w:rPr>
          <w:rFonts w:hint="eastAsia"/>
        </w:rPr>
        <w:t>2016-11-23</w:t>
      </w:r>
      <w:r w:rsidR="005E5B1D"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557C7D">
        <w:rPr>
          <w:rFonts w:hint="eastAsia"/>
        </w:rPr>
        <w:t xml:space="preserve"> 2016-11-28</w:t>
      </w:r>
    </w:p>
    <w:p w14:paraId="70F66111" w14:textId="77777777" w:rsidR="005A1E1C" w:rsidRPr="00AA2AFB" w:rsidRDefault="00B0647F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报告人：孙浩然</w:t>
      </w:r>
    </w:p>
    <w:p w14:paraId="36F6C914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57C48B08" w14:textId="7BC4DE87" w:rsidR="00557C7D" w:rsidRPr="00557C7D" w:rsidRDefault="00CD5D88" w:rsidP="00557C7D">
      <w:pPr>
        <w:pStyle w:val="a7"/>
        <w:ind w:left="420" w:firstLineChars="0" w:firstLine="0"/>
        <w:rPr>
          <w:rFonts w:hint="eastAsia"/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2C633D28" w14:textId="54DE49BD" w:rsidR="00A27D3E" w:rsidRPr="00A27D3E" w:rsidRDefault="0091655C" w:rsidP="00A27D3E">
      <w:pPr>
        <w:pStyle w:val="a7"/>
        <w:ind w:left="420" w:firstLineChars="0" w:firstLine="0"/>
        <w:rPr>
          <w:rFonts w:hint="eastAsia"/>
          <w:color w:val="0070C0"/>
        </w:rPr>
      </w:pPr>
      <w:r>
        <w:rPr>
          <w:noProof/>
        </w:rPr>
        <w:drawing>
          <wp:inline distT="0" distB="0" distL="0" distR="0" wp14:anchorId="6EBFBD8F" wp14:editId="4CD8185A">
            <wp:extent cx="4085714" cy="20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5F13" w14:textId="72A985A0" w:rsidR="00573101" w:rsidRDefault="0013494B" w:rsidP="00A27D3E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003C1F29" w14:textId="618BAAAC" w:rsidR="00C93F75" w:rsidRDefault="00C93F75" w:rsidP="00A27D3E">
      <w:pPr>
        <w:pStyle w:val="a7"/>
        <w:ind w:left="420" w:firstLineChars="0" w:firstLine="0"/>
        <w:rPr>
          <w:rFonts w:hint="eastAsia"/>
          <w:color w:val="0070C0"/>
        </w:rPr>
      </w:pPr>
      <w:r>
        <w:rPr>
          <w:noProof/>
        </w:rPr>
        <w:drawing>
          <wp:inline distT="0" distB="0" distL="0" distR="0" wp14:anchorId="461F6A91" wp14:editId="3E480D99">
            <wp:extent cx="4828571" cy="25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6869" w14:textId="7A477DAA" w:rsidR="00D85F3B" w:rsidRPr="00C93F75" w:rsidRDefault="0091655C" w:rsidP="00C93F75">
      <w:pPr>
        <w:rPr>
          <w:color w:val="0070C0"/>
        </w:rPr>
      </w:pPr>
      <w:bookmarkStart w:id="1" w:name="_GoBack"/>
      <w:bookmarkEnd w:id="1"/>
      <w:r w:rsidRPr="00C93F75">
        <w:rPr>
          <w:color w:val="0070C0"/>
        </w:rPr>
        <w:br w:type="textWrapping" w:clear="all"/>
      </w:r>
      <w:r w:rsidR="00D85F3B" w:rsidRPr="00C93F75">
        <w:rPr>
          <w:rFonts w:hint="eastAsia"/>
          <w:color w:val="0070C0"/>
        </w:rPr>
        <w:t>需求变更</w:t>
      </w:r>
    </w:p>
    <w:p w14:paraId="7144FE88" w14:textId="1481AC09" w:rsidR="00D96422" w:rsidRPr="00D96422" w:rsidRDefault="00D96422" w:rsidP="00D96422">
      <w:pPr>
        <w:pStyle w:val="a7"/>
        <w:ind w:left="420" w:firstLineChars="0" w:firstLine="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4DB186A6" wp14:editId="19FB58E7">
            <wp:extent cx="4572000" cy="24384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573154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270C2B4C" w14:textId="77777777" w:rsidR="00D85F3B" w:rsidRPr="008F778F" w:rsidRDefault="00950C5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12746B66" wp14:editId="1748D889">
            <wp:extent cx="4572000" cy="245745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E5DCE7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55838AC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4830582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11774311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275499CD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14:paraId="739D10E8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B9E8067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3AB0CD74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上周安排</w:t>
      </w:r>
      <w:commentRangeEnd w:id="2"/>
      <w:r w:rsidR="004F5D57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76"/>
        <w:gridCol w:w="2303"/>
        <w:gridCol w:w="1426"/>
        <w:gridCol w:w="1491"/>
      </w:tblGrid>
      <w:tr w:rsidR="00BF7DAD" w14:paraId="36725BF4" w14:textId="77777777" w:rsidTr="00964CCC">
        <w:tc>
          <w:tcPr>
            <w:tcW w:w="3179" w:type="dxa"/>
            <w:shd w:val="clear" w:color="auto" w:fill="D9D9D9" w:themeFill="background1" w:themeFillShade="D9"/>
          </w:tcPr>
          <w:p w14:paraId="1DD19AF1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0D31E400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4E047C50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1D21D844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BF7DAD" w14:paraId="3CFE4ADF" w14:textId="77777777" w:rsidTr="00964CCC">
        <w:tc>
          <w:tcPr>
            <w:tcW w:w="3179" w:type="dxa"/>
          </w:tcPr>
          <w:p w14:paraId="5C3E82C5" w14:textId="77777777" w:rsidR="00BF7DAD" w:rsidRPr="00AF5225" w:rsidRDefault="00BF7DAD" w:rsidP="00964CC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完成书店介绍的静态页</w:t>
            </w:r>
          </w:p>
        </w:tc>
        <w:tc>
          <w:tcPr>
            <w:tcW w:w="2353" w:type="dxa"/>
          </w:tcPr>
          <w:p w14:paraId="652BA551" w14:textId="77777777" w:rsidR="00BF7DAD" w:rsidRPr="005C59E4" w:rsidRDefault="00BF7DAD" w:rsidP="00964CCC">
            <w:r>
              <w:rPr>
                <w:rFonts w:hint="eastAsia"/>
                <w:color w:val="000000" w:themeColor="text1"/>
              </w:rPr>
              <w:t>2016-11-23</w:t>
            </w:r>
            <w:r>
              <w:rPr>
                <w:color w:val="000000" w:themeColor="text1"/>
              </w:rPr>
              <w:t>~2016-11-2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567207E4" w14:textId="77777777" w:rsidR="00BF7DAD" w:rsidRDefault="00BF7DAD" w:rsidP="00964CCC">
            <w:r>
              <w:rPr>
                <w:rFonts w:hint="eastAsia"/>
              </w:rPr>
              <w:t>王彤彤</w:t>
            </w:r>
          </w:p>
        </w:tc>
        <w:tc>
          <w:tcPr>
            <w:tcW w:w="1533" w:type="dxa"/>
          </w:tcPr>
          <w:p w14:paraId="6FA58C25" w14:textId="428E7FA7" w:rsidR="00BF7DAD" w:rsidRPr="005C59E4" w:rsidRDefault="00BF7DAD" w:rsidP="00964CCC">
            <w:r>
              <w:rPr>
                <w:rFonts w:hint="eastAsia"/>
              </w:rPr>
              <w:t>未完成</w:t>
            </w:r>
          </w:p>
        </w:tc>
      </w:tr>
      <w:tr w:rsidR="00BF7DAD" w14:paraId="70D4086C" w14:textId="77777777" w:rsidTr="00964CCC">
        <w:tc>
          <w:tcPr>
            <w:tcW w:w="3179" w:type="dxa"/>
          </w:tcPr>
          <w:p w14:paraId="028B285A" w14:textId="77777777" w:rsidR="00BF7DAD" w:rsidRPr="00AF5225" w:rsidRDefault="00BF7DAD" w:rsidP="00964CC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实现数据库中的五张表</w:t>
            </w:r>
            <w:r w:rsidRPr="00AF5225">
              <w:t xml:space="preserve"> </w:t>
            </w:r>
          </w:p>
        </w:tc>
        <w:tc>
          <w:tcPr>
            <w:tcW w:w="2353" w:type="dxa"/>
          </w:tcPr>
          <w:p w14:paraId="2F97C848" w14:textId="77777777" w:rsidR="00BF7DAD" w:rsidRPr="005C59E4" w:rsidRDefault="00BF7DAD" w:rsidP="00964CCC">
            <w:r>
              <w:rPr>
                <w:rFonts w:hint="eastAsia"/>
                <w:color w:val="000000" w:themeColor="text1"/>
              </w:rPr>
              <w:t>2016-11-23</w:t>
            </w:r>
            <w:r>
              <w:rPr>
                <w:color w:val="000000" w:themeColor="text1"/>
              </w:rPr>
              <w:t>~2016-11-2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6CEB45DA" w14:textId="77777777" w:rsidR="00BF7DAD" w:rsidRDefault="00BF7DAD" w:rsidP="00964CCC">
            <w:r>
              <w:rPr>
                <w:rFonts w:hint="eastAsia"/>
              </w:rPr>
              <w:t>刘聪、孙浩然</w:t>
            </w:r>
          </w:p>
        </w:tc>
        <w:tc>
          <w:tcPr>
            <w:tcW w:w="1533" w:type="dxa"/>
          </w:tcPr>
          <w:p w14:paraId="18E3A8EB" w14:textId="2EA829B9" w:rsidR="00BF7DAD" w:rsidRPr="005C59E4" w:rsidRDefault="00BF7DAD" w:rsidP="00964CCC">
            <w:r>
              <w:rPr>
                <w:rFonts w:hint="eastAsia"/>
              </w:rPr>
              <w:t>未完成</w:t>
            </w:r>
          </w:p>
        </w:tc>
      </w:tr>
      <w:tr w:rsidR="00BF7DAD" w14:paraId="1A0D095D" w14:textId="77777777" w:rsidTr="00964CCC">
        <w:tc>
          <w:tcPr>
            <w:tcW w:w="3179" w:type="dxa"/>
          </w:tcPr>
          <w:p w14:paraId="11541B43" w14:textId="77777777" w:rsidR="00BF7DAD" w:rsidRPr="00446258" w:rsidRDefault="00BF7DAD" w:rsidP="00964CCC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3.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完成书店精选的静态页</w:t>
            </w:r>
          </w:p>
        </w:tc>
        <w:tc>
          <w:tcPr>
            <w:tcW w:w="2353" w:type="dxa"/>
          </w:tcPr>
          <w:p w14:paraId="62A68EE9" w14:textId="77777777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2016-11-23</w:t>
            </w:r>
            <w:r>
              <w:rPr>
                <w:color w:val="000000" w:themeColor="text1"/>
              </w:rPr>
              <w:t>~2016-11-2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2AC57BFA" w14:textId="77777777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刘远</w:t>
            </w:r>
          </w:p>
        </w:tc>
        <w:tc>
          <w:tcPr>
            <w:tcW w:w="1533" w:type="dxa"/>
          </w:tcPr>
          <w:p w14:paraId="7531FEE8" w14:textId="5ADA7956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BF7DAD" w14:paraId="6F250A50" w14:textId="77777777" w:rsidTr="00964CCC">
        <w:tc>
          <w:tcPr>
            <w:tcW w:w="3179" w:type="dxa"/>
          </w:tcPr>
          <w:p w14:paraId="012CEAAA" w14:textId="77777777" w:rsidR="00BF7DAD" w:rsidRPr="00446258" w:rsidRDefault="00BF7DAD" w:rsidP="00964CCC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4.</w:t>
            </w:r>
            <w:r>
              <w:rPr>
                <w:rFonts w:hint="eastAsia"/>
                <w:color w:val="000000" w:themeColor="text1"/>
              </w:rPr>
              <w:t>实现购物车的静态页</w:t>
            </w:r>
          </w:p>
        </w:tc>
        <w:tc>
          <w:tcPr>
            <w:tcW w:w="2353" w:type="dxa"/>
          </w:tcPr>
          <w:p w14:paraId="33331FE0" w14:textId="77777777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2016-11-23</w:t>
            </w:r>
            <w:r>
              <w:rPr>
                <w:color w:val="000000" w:themeColor="text1"/>
              </w:rPr>
              <w:t>~2016-11-2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4B5A9CFB" w14:textId="77777777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宋子春</w:t>
            </w:r>
          </w:p>
        </w:tc>
        <w:tc>
          <w:tcPr>
            <w:tcW w:w="1533" w:type="dxa"/>
          </w:tcPr>
          <w:p w14:paraId="6E452EE5" w14:textId="2F246C7B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BF7DAD" w14:paraId="262093B1" w14:textId="77777777" w:rsidTr="00964CCC">
        <w:tc>
          <w:tcPr>
            <w:tcW w:w="3179" w:type="dxa"/>
          </w:tcPr>
          <w:p w14:paraId="7B099A77" w14:textId="77777777" w:rsidR="00BF7DAD" w:rsidRPr="00446258" w:rsidRDefault="00BF7DAD" w:rsidP="00964CCC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lastRenderedPageBreak/>
              <w:t>5.</w:t>
            </w:r>
            <w:r>
              <w:rPr>
                <w:rFonts w:hint="eastAsia"/>
                <w:color w:val="000000" w:themeColor="text1"/>
              </w:rPr>
              <w:t>完成微店中全部商品的静态页</w:t>
            </w:r>
          </w:p>
        </w:tc>
        <w:tc>
          <w:tcPr>
            <w:tcW w:w="2353" w:type="dxa"/>
          </w:tcPr>
          <w:p w14:paraId="3A77CDBA" w14:textId="77777777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2016-11-23</w:t>
            </w:r>
            <w:r>
              <w:rPr>
                <w:color w:val="000000" w:themeColor="text1"/>
              </w:rPr>
              <w:t>~2016-11-2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211C3436" w14:textId="77777777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郭飞玄</w:t>
            </w:r>
          </w:p>
        </w:tc>
        <w:tc>
          <w:tcPr>
            <w:tcW w:w="1533" w:type="dxa"/>
          </w:tcPr>
          <w:p w14:paraId="520BB4B6" w14:textId="13BF8EA9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BF7DAD" w14:paraId="53CCACFD" w14:textId="77777777" w:rsidTr="00964CCC">
        <w:tc>
          <w:tcPr>
            <w:tcW w:w="3179" w:type="dxa"/>
          </w:tcPr>
          <w:p w14:paraId="4ACEC484" w14:textId="77777777" w:rsidR="00BF7DAD" w:rsidRPr="00446258" w:rsidRDefault="00BF7DAD" w:rsidP="00964CC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</w:t>
            </w:r>
            <w:r>
              <w:rPr>
                <w:rFonts w:hint="eastAsia"/>
                <w:color w:val="000000" w:themeColor="text1"/>
              </w:rPr>
              <w:t>实现立即购买的静态页</w:t>
            </w:r>
          </w:p>
        </w:tc>
        <w:tc>
          <w:tcPr>
            <w:tcW w:w="2353" w:type="dxa"/>
          </w:tcPr>
          <w:p w14:paraId="7955E646" w14:textId="77777777" w:rsidR="00BF7DAD" w:rsidRPr="00446258" w:rsidRDefault="00BF7DAD" w:rsidP="00964CCC">
            <w:pPr>
              <w:pStyle w:val="a7"/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2016-11-23</w:t>
            </w:r>
            <w:r>
              <w:rPr>
                <w:color w:val="000000" w:themeColor="text1"/>
              </w:rPr>
              <w:t>~2016-11-2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6F7001F7" w14:textId="77777777" w:rsidR="00BF7DAD" w:rsidRPr="00446258" w:rsidRDefault="00BF7DAD" w:rsidP="00964CCC">
            <w:pPr>
              <w:pStyle w:val="a7"/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刘聪</w:t>
            </w:r>
          </w:p>
        </w:tc>
        <w:tc>
          <w:tcPr>
            <w:tcW w:w="1533" w:type="dxa"/>
          </w:tcPr>
          <w:p w14:paraId="3708485B" w14:textId="7B475261" w:rsidR="00BF7DAD" w:rsidRPr="00446258" w:rsidRDefault="00BF7DAD" w:rsidP="00964CCC">
            <w:pPr>
              <w:pStyle w:val="a7"/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</w:rPr>
              <w:t>未完成</w:t>
            </w:r>
          </w:p>
        </w:tc>
      </w:tr>
    </w:tbl>
    <w:p w14:paraId="1EA2664D" w14:textId="77777777" w:rsidR="00BF7DAD" w:rsidRDefault="00BF7DAD" w:rsidP="00BF7DAD">
      <w:pPr>
        <w:pStyle w:val="a7"/>
        <w:ind w:left="420" w:firstLineChars="0" w:firstLine="0"/>
        <w:rPr>
          <w:rFonts w:hint="eastAsia"/>
          <w:b/>
        </w:rPr>
      </w:pPr>
    </w:p>
    <w:p w14:paraId="2F402BDC" w14:textId="77777777" w:rsidR="00BF7DAD" w:rsidRPr="00BF7DAD" w:rsidRDefault="00BF7DAD" w:rsidP="00BF7DAD">
      <w:pPr>
        <w:ind w:left="420"/>
        <w:rPr>
          <w:rFonts w:hint="eastAsia"/>
          <w:b/>
        </w:rPr>
      </w:pPr>
    </w:p>
    <w:p w14:paraId="40D956E9" w14:textId="77777777" w:rsidR="00557C7D" w:rsidRPr="00136271" w:rsidRDefault="00557C7D" w:rsidP="00BF7DAD">
      <w:pPr>
        <w:pStyle w:val="a7"/>
        <w:ind w:left="420" w:firstLineChars="0" w:firstLine="0"/>
        <w:rPr>
          <w:rFonts w:hint="eastAsia"/>
          <w:b/>
        </w:rPr>
      </w:pPr>
    </w:p>
    <w:p w14:paraId="688E6775" w14:textId="77777777"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本周执行情况</w:t>
      </w:r>
      <w:commentRangeEnd w:id="3"/>
      <w:r w:rsidR="00EC74FA">
        <w:rPr>
          <w:rStyle w:val="a8"/>
        </w:rPr>
        <w:commentReference w:id="3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70"/>
        <w:gridCol w:w="2301"/>
        <w:gridCol w:w="1425"/>
        <w:gridCol w:w="1500"/>
      </w:tblGrid>
      <w:tr w:rsidR="00BF7DAD" w14:paraId="71602C83" w14:textId="77777777" w:rsidTr="00964CCC">
        <w:tc>
          <w:tcPr>
            <w:tcW w:w="3179" w:type="dxa"/>
            <w:shd w:val="clear" w:color="auto" w:fill="D9D9D9" w:themeFill="background1" w:themeFillShade="D9"/>
          </w:tcPr>
          <w:p w14:paraId="6A5BB6E1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5B83D424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B6E5353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027F86BA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BF7DAD" w14:paraId="3FC1DF34" w14:textId="77777777" w:rsidTr="00964CCC">
        <w:tc>
          <w:tcPr>
            <w:tcW w:w="3179" w:type="dxa"/>
          </w:tcPr>
          <w:p w14:paraId="11989E79" w14:textId="49E30618" w:rsidR="00BF7DAD" w:rsidRPr="00AF5225" w:rsidRDefault="00BF7DAD" w:rsidP="00964CC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完成书店介绍的静态页</w:t>
            </w:r>
          </w:p>
        </w:tc>
        <w:tc>
          <w:tcPr>
            <w:tcW w:w="2353" w:type="dxa"/>
          </w:tcPr>
          <w:p w14:paraId="27043C55" w14:textId="6E290903" w:rsidR="00BF7DAD" w:rsidRPr="005C59E4" w:rsidRDefault="00BF7DAD" w:rsidP="00964CCC">
            <w:r>
              <w:rPr>
                <w:rFonts w:hint="eastAsia"/>
                <w:color w:val="000000" w:themeColor="text1"/>
              </w:rPr>
              <w:t>2016-11-23</w:t>
            </w:r>
            <w:r>
              <w:rPr>
                <w:color w:val="000000" w:themeColor="text1"/>
              </w:rPr>
              <w:t>~2016-11-2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688B6171" w14:textId="77777777" w:rsidR="00BF7DAD" w:rsidRDefault="00BF7DAD" w:rsidP="00964CCC">
            <w:r>
              <w:rPr>
                <w:rFonts w:hint="eastAsia"/>
              </w:rPr>
              <w:t>王彤彤</w:t>
            </w:r>
          </w:p>
        </w:tc>
        <w:tc>
          <w:tcPr>
            <w:tcW w:w="1533" w:type="dxa"/>
          </w:tcPr>
          <w:p w14:paraId="462620B7" w14:textId="77777777" w:rsidR="00BF7DAD" w:rsidRPr="005C59E4" w:rsidRDefault="00BF7DAD" w:rsidP="00964CCC">
            <w:r>
              <w:rPr>
                <w:rFonts w:hint="eastAsia"/>
              </w:rPr>
              <w:t>100%</w:t>
            </w:r>
          </w:p>
        </w:tc>
      </w:tr>
      <w:tr w:rsidR="00BF7DAD" w14:paraId="48CB92CE" w14:textId="77777777" w:rsidTr="00964CCC">
        <w:tc>
          <w:tcPr>
            <w:tcW w:w="3179" w:type="dxa"/>
          </w:tcPr>
          <w:p w14:paraId="0B9C95C0" w14:textId="19E06AE0" w:rsidR="00BF7DAD" w:rsidRPr="00AF5225" w:rsidRDefault="00BF7DAD" w:rsidP="00BF7DA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实现数据库中的五张表</w:t>
            </w:r>
            <w:r w:rsidRPr="00AF5225">
              <w:t xml:space="preserve"> </w:t>
            </w:r>
          </w:p>
        </w:tc>
        <w:tc>
          <w:tcPr>
            <w:tcW w:w="2353" w:type="dxa"/>
          </w:tcPr>
          <w:p w14:paraId="1129A1A6" w14:textId="5CEAE874" w:rsidR="00BF7DAD" w:rsidRPr="005C59E4" w:rsidRDefault="00BF7DAD" w:rsidP="00964CCC">
            <w:r>
              <w:rPr>
                <w:rFonts w:hint="eastAsia"/>
                <w:color w:val="000000" w:themeColor="text1"/>
              </w:rPr>
              <w:t>2016-11-23</w:t>
            </w:r>
            <w:r>
              <w:rPr>
                <w:color w:val="000000" w:themeColor="text1"/>
              </w:rPr>
              <w:t>~2016-11-2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052B07F1" w14:textId="77777777" w:rsidR="00BF7DAD" w:rsidRDefault="00BF7DAD" w:rsidP="00964CCC">
            <w:r>
              <w:rPr>
                <w:rFonts w:hint="eastAsia"/>
              </w:rPr>
              <w:t>刘聪、孙浩然</w:t>
            </w:r>
          </w:p>
        </w:tc>
        <w:tc>
          <w:tcPr>
            <w:tcW w:w="1533" w:type="dxa"/>
          </w:tcPr>
          <w:p w14:paraId="5EDC6996" w14:textId="77777777" w:rsidR="00BF7DAD" w:rsidRPr="005C59E4" w:rsidRDefault="00BF7DAD" w:rsidP="00964CCC">
            <w:r>
              <w:rPr>
                <w:rFonts w:hint="eastAsia"/>
              </w:rPr>
              <w:t>100%</w:t>
            </w:r>
          </w:p>
        </w:tc>
      </w:tr>
      <w:tr w:rsidR="00BF7DAD" w14:paraId="636C90E2" w14:textId="77777777" w:rsidTr="00964CCC">
        <w:tc>
          <w:tcPr>
            <w:tcW w:w="3179" w:type="dxa"/>
          </w:tcPr>
          <w:p w14:paraId="44CBD794" w14:textId="70E2266A" w:rsidR="00BF7DAD" w:rsidRPr="00446258" w:rsidRDefault="00BF7DAD" w:rsidP="00964CCC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3.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完成书店精选的静态页</w:t>
            </w:r>
          </w:p>
        </w:tc>
        <w:tc>
          <w:tcPr>
            <w:tcW w:w="2353" w:type="dxa"/>
          </w:tcPr>
          <w:p w14:paraId="5B1A3470" w14:textId="7B6D0F89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2016-11-23</w:t>
            </w:r>
            <w:r>
              <w:rPr>
                <w:color w:val="000000" w:themeColor="text1"/>
              </w:rPr>
              <w:t>~2016-11-2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175A8734" w14:textId="306860F0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刘远</w:t>
            </w:r>
          </w:p>
        </w:tc>
        <w:tc>
          <w:tcPr>
            <w:tcW w:w="1533" w:type="dxa"/>
          </w:tcPr>
          <w:p w14:paraId="0701998E" w14:textId="77777777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100%</w:t>
            </w:r>
          </w:p>
        </w:tc>
      </w:tr>
      <w:tr w:rsidR="00BF7DAD" w14:paraId="39EDF3CA" w14:textId="77777777" w:rsidTr="00964CCC">
        <w:tc>
          <w:tcPr>
            <w:tcW w:w="3179" w:type="dxa"/>
          </w:tcPr>
          <w:p w14:paraId="56FF2610" w14:textId="10DF4893" w:rsidR="00BF7DAD" w:rsidRPr="00446258" w:rsidRDefault="00BF7DAD" w:rsidP="00964CCC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4.</w:t>
            </w:r>
            <w:r>
              <w:rPr>
                <w:rFonts w:hint="eastAsia"/>
                <w:color w:val="000000" w:themeColor="text1"/>
              </w:rPr>
              <w:t>实现购物车的静态页</w:t>
            </w:r>
          </w:p>
        </w:tc>
        <w:tc>
          <w:tcPr>
            <w:tcW w:w="2353" w:type="dxa"/>
          </w:tcPr>
          <w:p w14:paraId="1564063D" w14:textId="7E16BF19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2016-11-23</w:t>
            </w:r>
            <w:r>
              <w:rPr>
                <w:color w:val="000000" w:themeColor="text1"/>
              </w:rPr>
              <w:t>~2016-11-2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394FFE25" w14:textId="77777777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宋子春</w:t>
            </w:r>
          </w:p>
        </w:tc>
        <w:tc>
          <w:tcPr>
            <w:tcW w:w="1533" w:type="dxa"/>
          </w:tcPr>
          <w:p w14:paraId="4CD59CD2" w14:textId="77777777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100%</w:t>
            </w:r>
          </w:p>
        </w:tc>
      </w:tr>
      <w:tr w:rsidR="00BF7DAD" w14:paraId="47E4CE5B" w14:textId="77777777" w:rsidTr="00964CCC">
        <w:tc>
          <w:tcPr>
            <w:tcW w:w="3179" w:type="dxa"/>
          </w:tcPr>
          <w:p w14:paraId="78AE5B81" w14:textId="6B830B8D" w:rsidR="00BF7DAD" w:rsidRPr="00446258" w:rsidRDefault="00BF7DAD" w:rsidP="00964CCC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5.</w:t>
            </w:r>
            <w:r>
              <w:rPr>
                <w:rFonts w:hint="eastAsia"/>
                <w:color w:val="000000" w:themeColor="text1"/>
              </w:rPr>
              <w:t>完成微店中全部商品的静态页</w:t>
            </w:r>
          </w:p>
        </w:tc>
        <w:tc>
          <w:tcPr>
            <w:tcW w:w="2353" w:type="dxa"/>
          </w:tcPr>
          <w:p w14:paraId="53F95CDF" w14:textId="3A8B23A4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2016-11-23</w:t>
            </w:r>
            <w:r>
              <w:rPr>
                <w:color w:val="000000" w:themeColor="text1"/>
              </w:rPr>
              <w:t>~2016-11-2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206CBE57" w14:textId="1D5F000F" w:rsidR="00BF7DAD" w:rsidRPr="00446258" w:rsidRDefault="00BF7DAD" w:rsidP="00BF7DAD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郭飞玄</w:t>
            </w:r>
          </w:p>
        </w:tc>
        <w:tc>
          <w:tcPr>
            <w:tcW w:w="1533" w:type="dxa"/>
          </w:tcPr>
          <w:p w14:paraId="06CED598" w14:textId="77777777" w:rsidR="00BF7DAD" w:rsidRPr="00446258" w:rsidRDefault="00BF7DAD" w:rsidP="00964CCC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100%</w:t>
            </w:r>
          </w:p>
        </w:tc>
      </w:tr>
      <w:tr w:rsidR="00BF7DAD" w14:paraId="74775294" w14:textId="77777777" w:rsidTr="00964CCC">
        <w:tc>
          <w:tcPr>
            <w:tcW w:w="3179" w:type="dxa"/>
          </w:tcPr>
          <w:p w14:paraId="0FF35474" w14:textId="2374861F" w:rsidR="00BF7DAD" w:rsidRPr="00446258" w:rsidRDefault="00BF7DAD" w:rsidP="00964CC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</w:t>
            </w:r>
            <w:r>
              <w:rPr>
                <w:rFonts w:hint="eastAsia"/>
                <w:color w:val="000000" w:themeColor="text1"/>
              </w:rPr>
              <w:t>实现立即购买的静态页</w:t>
            </w:r>
          </w:p>
        </w:tc>
        <w:tc>
          <w:tcPr>
            <w:tcW w:w="2353" w:type="dxa"/>
          </w:tcPr>
          <w:p w14:paraId="04FB9C2B" w14:textId="06E31E0D" w:rsidR="00BF7DAD" w:rsidRPr="00446258" w:rsidRDefault="00BF7DAD" w:rsidP="00964CCC">
            <w:pPr>
              <w:pStyle w:val="a7"/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2016-11-23</w:t>
            </w:r>
            <w:r>
              <w:rPr>
                <w:color w:val="000000" w:themeColor="text1"/>
              </w:rPr>
              <w:t>~2016-11-2</w:t>
            </w:r>
            <w:r w:rsidRPr="00446258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14:paraId="43A2CFAC" w14:textId="484A265B" w:rsidR="00BF7DAD" w:rsidRPr="00446258" w:rsidRDefault="00BF7DAD" w:rsidP="00BF7DAD">
            <w:pPr>
              <w:pStyle w:val="a7"/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刘聪</w:t>
            </w:r>
          </w:p>
        </w:tc>
        <w:tc>
          <w:tcPr>
            <w:tcW w:w="1533" w:type="dxa"/>
          </w:tcPr>
          <w:p w14:paraId="5805E036" w14:textId="3484C0AA" w:rsidR="00BF7DAD" w:rsidRPr="00446258" w:rsidRDefault="00BF7DAD" w:rsidP="00964CCC">
            <w:pPr>
              <w:pStyle w:val="a7"/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100%</w:t>
            </w:r>
          </w:p>
        </w:tc>
      </w:tr>
      <w:tr w:rsidR="00833AE7" w14:paraId="493AA612" w14:textId="77777777" w:rsidTr="00964CCC">
        <w:tc>
          <w:tcPr>
            <w:tcW w:w="3179" w:type="dxa"/>
          </w:tcPr>
          <w:p w14:paraId="240A6ABA" w14:textId="3EAB6DC9" w:rsidR="00833AE7" w:rsidRDefault="00833AE7" w:rsidP="00964CCC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7.</w:t>
            </w:r>
            <w:r>
              <w:rPr>
                <w:rFonts w:hint="eastAsia"/>
                <w:color w:val="000000" w:themeColor="text1"/>
              </w:rPr>
              <w:t>整合全部前台静态页</w:t>
            </w:r>
          </w:p>
        </w:tc>
        <w:tc>
          <w:tcPr>
            <w:tcW w:w="2353" w:type="dxa"/>
          </w:tcPr>
          <w:p w14:paraId="3EAD1B6A" w14:textId="6C9224AE" w:rsidR="00833AE7" w:rsidRDefault="00833AE7" w:rsidP="00964CCC">
            <w:pPr>
              <w:pStyle w:val="a7"/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2016-</w:t>
            </w:r>
            <w:r>
              <w:rPr>
                <w:color w:val="000000" w:themeColor="text1"/>
              </w:rPr>
              <w:t>11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29</w:t>
            </w:r>
          </w:p>
        </w:tc>
        <w:tc>
          <w:tcPr>
            <w:tcW w:w="1457" w:type="dxa"/>
          </w:tcPr>
          <w:p w14:paraId="1201940B" w14:textId="3D9616A1" w:rsidR="00833AE7" w:rsidRDefault="00833AE7" w:rsidP="00BF7DAD">
            <w:pPr>
              <w:pStyle w:val="a7"/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郭飞玄</w:t>
            </w:r>
          </w:p>
        </w:tc>
        <w:tc>
          <w:tcPr>
            <w:tcW w:w="1533" w:type="dxa"/>
          </w:tcPr>
          <w:p w14:paraId="61991800" w14:textId="1A95FFCA" w:rsidR="00833AE7" w:rsidRDefault="00833AE7" w:rsidP="00964CCC">
            <w:pPr>
              <w:pStyle w:val="a7"/>
              <w:ind w:firstLineChars="0" w:firstLine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100%</w:t>
            </w:r>
          </w:p>
        </w:tc>
      </w:tr>
    </w:tbl>
    <w:p w14:paraId="5D09CADE" w14:textId="77777777"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5BB89EC2" w14:textId="77777777" w:rsidR="00AF5225" w:rsidRDefault="00136271" w:rsidP="00AF5225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 w:rsidR="00EC74FA">
        <w:rPr>
          <w:rStyle w:val="a8"/>
        </w:rPr>
        <w:commentReference w:id="4"/>
      </w:r>
    </w:p>
    <w:p w14:paraId="0CF7AF2E" w14:textId="77777777" w:rsidR="005A2EA1" w:rsidRDefault="00AF5225" w:rsidP="00AF5225">
      <w:r>
        <w:rPr>
          <w:rFonts w:hint="eastAsia"/>
        </w:rPr>
        <w:t>问题：</w:t>
      </w:r>
    </w:p>
    <w:p w14:paraId="54AF58D5" w14:textId="12CF32D5" w:rsidR="00AF5225" w:rsidRDefault="00AF5225" w:rsidP="00AF5225">
      <w:r>
        <w:rPr>
          <w:rFonts w:hint="eastAsia"/>
        </w:rPr>
        <w:t>1.</w:t>
      </w:r>
      <w:r w:rsidR="00446258">
        <w:rPr>
          <w:rFonts w:hint="eastAsia"/>
        </w:rPr>
        <w:t>与甲方（书店老板）沟通有问题，需要形成具体实物再与老板沟通</w:t>
      </w:r>
      <w:r w:rsidR="00446258">
        <w:t xml:space="preserve"> </w:t>
      </w:r>
    </w:p>
    <w:p w14:paraId="65EFD3D8" w14:textId="05395DE0" w:rsidR="00AF5225" w:rsidRDefault="00AF5225" w:rsidP="00AF5225">
      <w:r>
        <w:rPr>
          <w:rFonts w:hint="eastAsia"/>
        </w:rPr>
        <w:t>2.</w:t>
      </w:r>
      <w:r>
        <w:t xml:space="preserve"> </w:t>
      </w:r>
      <w:r w:rsidR="001D68D0">
        <w:rPr>
          <w:rFonts w:hint="eastAsia"/>
        </w:rPr>
        <w:t>数据库问题：订单编号在数据库中要有唯一性</w:t>
      </w:r>
    </w:p>
    <w:p w14:paraId="3C9EF7F6" w14:textId="7987F6FA" w:rsidR="00AF5225" w:rsidRPr="00E4443E" w:rsidRDefault="005A2EA1" w:rsidP="00AF5225">
      <w:r>
        <w:t>3.</w:t>
      </w:r>
      <w:r w:rsidR="001D68D0">
        <w:rPr>
          <w:rFonts w:hint="eastAsia"/>
        </w:rPr>
        <w:t>技术预言</w:t>
      </w:r>
      <w:r w:rsidR="001D68D0">
        <w:rPr>
          <w:rFonts w:hint="eastAsia"/>
        </w:rPr>
        <w:t>-</w:t>
      </w:r>
      <w:r w:rsidR="001D68D0">
        <w:rPr>
          <w:rFonts w:hint="eastAsia"/>
        </w:rPr>
        <w:t>搜索历史</w:t>
      </w:r>
      <w:r w:rsidR="00833AE7">
        <w:rPr>
          <w:rFonts w:hint="eastAsia"/>
        </w:rPr>
        <w:t>,</w:t>
      </w:r>
      <w:r w:rsidR="00833AE7">
        <w:rPr>
          <w:rFonts w:hint="eastAsia"/>
        </w:rPr>
        <w:t>，支付接口问题</w:t>
      </w:r>
    </w:p>
    <w:p w14:paraId="18DE4AEF" w14:textId="7AEE7EBC" w:rsidR="00AF5225" w:rsidRPr="00AF5225" w:rsidRDefault="00AF5225" w:rsidP="00AF5225">
      <w:pPr>
        <w:rPr>
          <w:b/>
        </w:rPr>
      </w:pPr>
      <w:r>
        <w:rPr>
          <w:rFonts w:hint="eastAsia"/>
        </w:rPr>
        <w:t>关注点：</w:t>
      </w:r>
      <w:r w:rsidR="00B90B5A">
        <w:t xml:space="preserve"> </w:t>
      </w:r>
      <w:r w:rsidR="008B4B55">
        <w:rPr>
          <w:rFonts w:hint="eastAsia"/>
        </w:rPr>
        <w:t>数据库设计</w:t>
      </w:r>
      <w:r w:rsidR="00833AE7">
        <w:rPr>
          <w:rFonts w:hint="eastAsia"/>
        </w:rPr>
        <w:t>，前台实现</w:t>
      </w:r>
    </w:p>
    <w:p w14:paraId="22ED62DB" w14:textId="77777777" w:rsidR="00136271" w:rsidRPr="001D68D0" w:rsidRDefault="00136271" w:rsidP="001D68D0">
      <w:pPr>
        <w:rPr>
          <w:b/>
        </w:rPr>
      </w:pPr>
      <w:commentRangeStart w:id="5"/>
      <w:r w:rsidRPr="001D68D0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88"/>
        <w:gridCol w:w="2360"/>
        <w:gridCol w:w="1381"/>
        <w:gridCol w:w="1567"/>
      </w:tblGrid>
      <w:tr w:rsidR="00E30B23" w14:paraId="1D3A3099" w14:textId="77777777" w:rsidTr="005A2EA1">
        <w:tc>
          <w:tcPr>
            <w:tcW w:w="2988" w:type="dxa"/>
            <w:shd w:val="clear" w:color="auto" w:fill="D9D9D9" w:themeFill="background1" w:themeFillShade="D9"/>
          </w:tcPr>
          <w:p w14:paraId="07F62F99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0A8CB15D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1" w:type="dxa"/>
            <w:shd w:val="clear" w:color="auto" w:fill="D9D9D9" w:themeFill="background1" w:themeFillShade="D9"/>
          </w:tcPr>
          <w:p w14:paraId="527CF9C7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67" w:type="dxa"/>
            <w:shd w:val="clear" w:color="auto" w:fill="D9D9D9" w:themeFill="background1" w:themeFillShade="D9"/>
          </w:tcPr>
          <w:p w14:paraId="1F871B97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14:paraId="459E3902" w14:textId="77777777" w:rsidTr="005A2EA1">
        <w:tc>
          <w:tcPr>
            <w:tcW w:w="2988" w:type="dxa"/>
          </w:tcPr>
          <w:p w14:paraId="5C670EA9" w14:textId="535CF7BB" w:rsidR="00E30B23" w:rsidRPr="00AF5225" w:rsidRDefault="00AF5225" w:rsidP="008B4B55">
            <w:r>
              <w:rPr>
                <w:rFonts w:hint="eastAsia"/>
              </w:rPr>
              <w:t>1.</w:t>
            </w:r>
            <w:r w:rsidR="00833AE7">
              <w:rPr>
                <w:rFonts w:hint="eastAsia"/>
              </w:rPr>
              <w:t>后台静态页</w:t>
            </w:r>
          </w:p>
        </w:tc>
        <w:tc>
          <w:tcPr>
            <w:tcW w:w="2360" w:type="dxa"/>
          </w:tcPr>
          <w:p w14:paraId="78AA4242" w14:textId="494441CE" w:rsidR="00E30B23" w:rsidRPr="005C59E4" w:rsidRDefault="00454D31" w:rsidP="005A2EA1">
            <w:r w:rsidRPr="005C59E4">
              <w:rPr>
                <w:rFonts w:hint="eastAsia"/>
              </w:rPr>
              <w:t>2</w:t>
            </w:r>
            <w:r w:rsidR="00AF5225">
              <w:rPr>
                <w:rFonts w:hint="eastAsia"/>
              </w:rPr>
              <w:t>016-11</w:t>
            </w:r>
            <w:r w:rsidR="00833AE7">
              <w:rPr>
                <w:rFonts w:hint="eastAsia"/>
              </w:rPr>
              <w:t>-29~2016-12-1</w:t>
            </w:r>
          </w:p>
        </w:tc>
        <w:tc>
          <w:tcPr>
            <w:tcW w:w="1381" w:type="dxa"/>
          </w:tcPr>
          <w:p w14:paraId="36BCC827" w14:textId="2BCF8129" w:rsidR="00E30B23" w:rsidRPr="005C59E4" w:rsidRDefault="008B4B55" w:rsidP="00AF5225">
            <w:r>
              <w:rPr>
                <w:rFonts w:hint="eastAsia"/>
              </w:rPr>
              <w:t>全组成员</w:t>
            </w:r>
          </w:p>
        </w:tc>
        <w:tc>
          <w:tcPr>
            <w:tcW w:w="1567" w:type="dxa"/>
          </w:tcPr>
          <w:p w14:paraId="0357427C" w14:textId="77777777" w:rsidR="00E30B23" w:rsidRPr="005C59E4" w:rsidRDefault="00AF5225" w:rsidP="00AF5225">
            <w:r>
              <w:rPr>
                <w:rFonts w:hint="eastAsia"/>
              </w:rPr>
              <w:t>未完成</w:t>
            </w:r>
          </w:p>
        </w:tc>
      </w:tr>
      <w:tr w:rsidR="005A2EA1" w14:paraId="5C12C1F1" w14:textId="77777777" w:rsidTr="005A2EA1">
        <w:tc>
          <w:tcPr>
            <w:tcW w:w="2988" w:type="dxa"/>
          </w:tcPr>
          <w:p w14:paraId="61FDD0C6" w14:textId="16A2951F" w:rsidR="005A2EA1" w:rsidRPr="005A2EA1" w:rsidRDefault="008B4B55" w:rsidP="005A2EA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数据库</w:t>
            </w:r>
            <w:r w:rsidR="00833AE7">
              <w:rPr>
                <w:rFonts w:hint="eastAsia"/>
              </w:rPr>
              <w:t>完善</w:t>
            </w:r>
          </w:p>
        </w:tc>
        <w:tc>
          <w:tcPr>
            <w:tcW w:w="2360" w:type="dxa"/>
          </w:tcPr>
          <w:p w14:paraId="613F2DF8" w14:textId="29D28573" w:rsidR="005A2EA1" w:rsidRPr="005C59E4" w:rsidRDefault="008B4B55" w:rsidP="005A2EA1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</w:rPr>
              <w:t>2</w:t>
            </w:r>
            <w:r w:rsidR="00833AE7">
              <w:rPr>
                <w:rFonts w:hint="eastAsia"/>
              </w:rPr>
              <w:t>016-12-</w:t>
            </w:r>
            <w:r w:rsidR="00833AE7">
              <w:t>1</w:t>
            </w:r>
            <w:r w:rsidR="00833AE7">
              <w:rPr>
                <w:rFonts w:hint="eastAsia"/>
              </w:rPr>
              <w:t>~2016-11-12-</w:t>
            </w:r>
            <w:r w:rsidR="00833AE7">
              <w:t>2</w:t>
            </w:r>
          </w:p>
        </w:tc>
        <w:tc>
          <w:tcPr>
            <w:tcW w:w="1381" w:type="dxa"/>
          </w:tcPr>
          <w:p w14:paraId="4FD36E77" w14:textId="09D964A2" w:rsidR="005A2EA1" w:rsidRPr="005A2EA1" w:rsidRDefault="008B4B55" w:rsidP="005A2EA1">
            <w:pPr>
              <w:pStyle w:val="a7"/>
              <w:ind w:firstLineChars="0" w:firstLine="0"/>
            </w:pPr>
            <w:r>
              <w:rPr>
                <w:rFonts w:hint="eastAsia"/>
              </w:rPr>
              <w:t>全组成员</w:t>
            </w:r>
          </w:p>
        </w:tc>
        <w:tc>
          <w:tcPr>
            <w:tcW w:w="1567" w:type="dxa"/>
          </w:tcPr>
          <w:p w14:paraId="7D41B03B" w14:textId="5831E740" w:rsidR="005A2EA1" w:rsidRPr="005C59E4" w:rsidRDefault="008B4B55" w:rsidP="005A2EA1">
            <w:pPr>
              <w:pStyle w:val="a7"/>
              <w:ind w:firstLineChars="0" w:firstLine="0"/>
              <w:rPr>
                <w:color w:val="0070C0"/>
              </w:rPr>
            </w:pPr>
            <w:r w:rsidRPr="008B4B55">
              <w:rPr>
                <w:rFonts w:hint="eastAsia"/>
                <w:color w:val="000000" w:themeColor="text1"/>
              </w:rPr>
              <w:t>未完成</w:t>
            </w:r>
          </w:p>
        </w:tc>
      </w:tr>
      <w:tr w:rsidR="008B4B55" w14:paraId="71A69FEB" w14:textId="77777777" w:rsidTr="005A2EA1">
        <w:tc>
          <w:tcPr>
            <w:tcW w:w="2988" w:type="dxa"/>
          </w:tcPr>
          <w:p w14:paraId="05F11FF2" w14:textId="77777777" w:rsidR="008B4B55" w:rsidRDefault="008B4B55" w:rsidP="005A2EA1"/>
        </w:tc>
        <w:tc>
          <w:tcPr>
            <w:tcW w:w="2360" w:type="dxa"/>
          </w:tcPr>
          <w:p w14:paraId="0E632EB4" w14:textId="77777777" w:rsidR="008B4B55" w:rsidRPr="005C59E4" w:rsidRDefault="008B4B55" w:rsidP="005A2EA1">
            <w:pPr>
              <w:pStyle w:val="a7"/>
              <w:ind w:firstLineChars="0" w:firstLine="0"/>
            </w:pPr>
          </w:p>
        </w:tc>
        <w:tc>
          <w:tcPr>
            <w:tcW w:w="1381" w:type="dxa"/>
          </w:tcPr>
          <w:p w14:paraId="0E03742E" w14:textId="77777777" w:rsidR="008B4B55" w:rsidRDefault="008B4B55" w:rsidP="005A2EA1">
            <w:pPr>
              <w:pStyle w:val="a7"/>
              <w:ind w:firstLineChars="0" w:firstLine="0"/>
            </w:pPr>
          </w:p>
        </w:tc>
        <w:tc>
          <w:tcPr>
            <w:tcW w:w="1567" w:type="dxa"/>
          </w:tcPr>
          <w:p w14:paraId="358CB272" w14:textId="77777777" w:rsidR="008B4B55" w:rsidRPr="008B4B55" w:rsidRDefault="008B4B55" w:rsidP="005A2EA1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</w:tr>
    </w:tbl>
    <w:p w14:paraId="1E4CFDBC" w14:textId="77777777"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7-14T17:29:00Z" w:initials="M">
    <w:p w14:paraId="20AB7E7B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6E1FFC50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06-14T11:18:00Z" w:initials="M">
    <w:p w14:paraId="5C1F7BC7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14:paraId="3EDC5EBB" w14:textId="77777777"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14:paraId="272AF2D1" w14:textId="77777777"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35B20F52" w14:textId="77777777" w:rsidR="00892D60" w:rsidRDefault="00892D60">
      <w:pPr>
        <w:pStyle w:val="a9"/>
      </w:pPr>
      <w:r>
        <w:rPr>
          <w:rFonts w:hint="eastAsia"/>
        </w:rPr>
        <w:t>责任人：任务的负责人。</w:t>
      </w:r>
    </w:p>
    <w:p w14:paraId="0B029D00" w14:textId="77777777"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3" w:author="MengYi" w:date="2016-07-14T16:56:00Z" w:initials="M">
    <w:p w14:paraId="7E4DC52A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0891D6FE" w14:textId="77777777"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5DF19621" w14:textId="77777777"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14:paraId="1819513F" w14:textId="77777777"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1E4EAEE3" w14:textId="77777777"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14:paraId="4B97FB81" w14:textId="77777777"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4" w:author="MengYi" w:date="2016-07-14T08:40:00Z" w:initials="M">
    <w:p w14:paraId="209850D1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0E612A4F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14:paraId="40A0DE02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7671CD3D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06DB8730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EDDF0D0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136C3421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1FFC50" w15:done="0"/>
  <w15:commentEx w15:paraId="0B029D00" w15:done="0"/>
  <w15:commentEx w15:paraId="4B97FB81" w15:done="0"/>
  <w15:commentEx w15:paraId="0E612A4F" w15:done="0"/>
  <w15:commentEx w15:paraId="136C34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79BC2" w14:textId="77777777" w:rsidR="00A41CC6" w:rsidRDefault="00A41CC6" w:rsidP="005E5B1D">
      <w:pPr>
        <w:spacing w:line="240" w:lineRule="auto"/>
      </w:pPr>
      <w:r>
        <w:separator/>
      </w:r>
    </w:p>
  </w:endnote>
  <w:endnote w:type="continuationSeparator" w:id="0">
    <w:p w14:paraId="39CF197E" w14:textId="77777777" w:rsidR="00A41CC6" w:rsidRDefault="00A41CC6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EEA47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366B38A1" wp14:editId="4A6854A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7B9B6" w14:textId="77777777" w:rsidR="00A41CC6" w:rsidRDefault="00A41CC6" w:rsidP="005E5B1D">
      <w:pPr>
        <w:spacing w:line="240" w:lineRule="auto"/>
      </w:pPr>
      <w:r>
        <w:separator/>
      </w:r>
    </w:p>
  </w:footnote>
  <w:footnote w:type="continuationSeparator" w:id="0">
    <w:p w14:paraId="4D185748" w14:textId="77777777" w:rsidR="00A41CC6" w:rsidRDefault="00A41CC6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F5ADF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78280042" wp14:editId="319EDC03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E4368"/>
    <w:multiLevelType w:val="hybridMultilevel"/>
    <w:tmpl w:val="BFFCAF54"/>
    <w:lvl w:ilvl="0" w:tplc="DCBA4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18"/>
    <w:rsid w:val="0005740E"/>
    <w:rsid w:val="000A3B88"/>
    <w:rsid w:val="0013494B"/>
    <w:rsid w:val="00136271"/>
    <w:rsid w:val="00191AD2"/>
    <w:rsid w:val="001A0FC5"/>
    <w:rsid w:val="001B6818"/>
    <w:rsid w:val="001D68D0"/>
    <w:rsid w:val="001E2037"/>
    <w:rsid w:val="002956BE"/>
    <w:rsid w:val="002A5D38"/>
    <w:rsid w:val="002E6B20"/>
    <w:rsid w:val="00394A2C"/>
    <w:rsid w:val="003B71DE"/>
    <w:rsid w:val="003F28E3"/>
    <w:rsid w:val="003F586F"/>
    <w:rsid w:val="00446258"/>
    <w:rsid w:val="00454D31"/>
    <w:rsid w:val="004A037D"/>
    <w:rsid w:val="004E074B"/>
    <w:rsid w:val="004E374B"/>
    <w:rsid w:val="004F5D57"/>
    <w:rsid w:val="00557C7D"/>
    <w:rsid w:val="00573101"/>
    <w:rsid w:val="005A1E1C"/>
    <w:rsid w:val="005A2EA1"/>
    <w:rsid w:val="005C59E4"/>
    <w:rsid w:val="005E5B1D"/>
    <w:rsid w:val="00600D5F"/>
    <w:rsid w:val="00623E42"/>
    <w:rsid w:val="006C0429"/>
    <w:rsid w:val="006C51FF"/>
    <w:rsid w:val="00735FFD"/>
    <w:rsid w:val="00756B72"/>
    <w:rsid w:val="00757293"/>
    <w:rsid w:val="00767314"/>
    <w:rsid w:val="00767623"/>
    <w:rsid w:val="00776533"/>
    <w:rsid w:val="00784AB4"/>
    <w:rsid w:val="007D10A8"/>
    <w:rsid w:val="00833AE7"/>
    <w:rsid w:val="00851409"/>
    <w:rsid w:val="00892D60"/>
    <w:rsid w:val="008B4B55"/>
    <w:rsid w:val="008F778F"/>
    <w:rsid w:val="0091655C"/>
    <w:rsid w:val="0092202E"/>
    <w:rsid w:val="00944C1D"/>
    <w:rsid w:val="00950C5B"/>
    <w:rsid w:val="009759EF"/>
    <w:rsid w:val="009D493E"/>
    <w:rsid w:val="00A021C4"/>
    <w:rsid w:val="00A27D3E"/>
    <w:rsid w:val="00A36908"/>
    <w:rsid w:val="00A41CC6"/>
    <w:rsid w:val="00AA2AFB"/>
    <w:rsid w:val="00AB5439"/>
    <w:rsid w:val="00AC1220"/>
    <w:rsid w:val="00AC4970"/>
    <w:rsid w:val="00AC4BA2"/>
    <w:rsid w:val="00AD547B"/>
    <w:rsid w:val="00AF5225"/>
    <w:rsid w:val="00B0647F"/>
    <w:rsid w:val="00B90B5A"/>
    <w:rsid w:val="00BF7DAD"/>
    <w:rsid w:val="00C3381C"/>
    <w:rsid w:val="00C35E18"/>
    <w:rsid w:val="00C56F57"/>
    <w:rsid w:val="00C93F75"/>
    <w:rsid w:val="00CD5D88"/>
    <w:rsid w:val="00D03516"/>
    <w:rsid w:val="00D85F3B"/>
    <w:rsid w:val="00D96422"/>
    <w:rsid w:val="00DB028C"/>
    <w:rsid w:val="00DD3711"/>
    <w:rsid w:val="00DF5FEC"/>
    <w:rsid w:val="00E30B23"/>
    <w:rsid w:val="00EC74FA"/>
    <w:rsid w:val="00ED7C7F"/>
    <w:rsid w:val="00F01BFE"/>
    <w:rsid w:val="00F032F8"/>
    <w:rsid w:val="00F64FBB"/>
    <w:rsid w:val="00F801E5"/>
    <w:rsid w:val="00F86C5C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4570D"/>
  <w15:docId w15:val="{C923834C-4611-463B-B2D4-B9F3F7B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No Spacing"/>
    <w:uiPriority w:val="1"/>
    <w:qFormat/>
    <w:rsid w:val="00AF522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18912080"/>
        <c:axId val="-318910448"/>
      </c:lineChart>
      <c:catAx>
        <c:axId val="-318912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318910448"/>
        <c:crosses val="autoZero"/>
        <c:auto val="1"/>
        <c:lblAlgn val="ctr"/>
        <c:lblOffset val="100"/>
        <c:noMultiLvlLbl val="0"/>
      </c:catAx>
      <c:valAx>
        <c:axId val="-318910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318912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318908272"/>
        <c:axId val="-318899024"/>
      </c:lineChart>
      <c:catAx>
        <c:axId val="-3189082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318899024"/>
        <c:crosses val="autoZero"/>
        <c:auto val="1"/>
        <c:lblAlgn val="ctr"/>
        <c:lblOffset val="100"/>
        <c:noMultiLvlLbl val="0"/>
      </c:catAx>
      <c:valAx>
        <c:axId val="-318899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318908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30537-68A8-466F-A13D-1A2613BB2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52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lenovo</cp:lastModifiedBy>
  <cp:revision>3</cp:revision>
  <dcterms:created xsi:type="dcterms:W3CDTF">2016-11-22T02:22:00Z</dcterms:created>
  <dcterms:modified xsi:type="dcterms:W3CDTF">2016-12-01T01:43:00Z</dcterms:modified>
</cp:coreProperties>
</file>