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7D45F" w14:textId="77777777" w:rsidR="00AC1220" w:rsidRPr="005E5B1D" w:rsidRDefault="00B0647F" w:rsidP="005E5B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新旧书店</w:t>
      </w:r>
      <w:proofErr w:type="gramStart"/>
      <w:r>
        <w:rPr>
          <w:rFonts w:hint="eastAsia"/>
          <w:sz w:val="36"/>
        </w:rPr>
        <w:t>微信公众号</w:t>
      </w:r>
      <w:r w:rsidR="000A3B88" w:rsidRPr="000A3B88">
        <w:rPr>
          <w:rFonts w:hint="eastAsia"/>
          <w:sz w:val="36"/>
        </w:rPr>
        <w:t>项目</w:t>
      </w:r>
      <w:proofErr w:type="gramEnd"/>
      <w:r w:rsidR="005E5B1D" w:rsidRPr="005E5B1D">
        <w:rPr>
          <w:rFonts w:hint="eastAsia"/>
          <w:sz w:val="36"/>
        </w:rPr>
        <w:t>周报</w:t>
      </w:r>
    </w:p>
    <w:p w14:paraId="3A4B2C7C" w14:textId="77777777" w:rsidR="005E5B1D" w:rsidRPr="00AA2AFB" w:rsidRDefault="00B0647F" w:rsidP="005E5B1D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2016-11-2</w:t>
      </w:r>
      <w:r w:rsidR="005E5B1D"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>
        <w:rPr>
          <w:rFonts w:hint="eastAsia"/>
        </w:rPr>
        <w:t xml:space="preserve"> 2016-11-6</w:t>
      </w:r>
    </w:p>
    <w:p w14:paraId="70F66111" w14:textId="77777777" w:rsidR="005A1E1C" w:rsidRPr="00AA2AFB" w:rsidRDefault="00B0647F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报告人：孙浩然</w:t>
      </w:r>
    </w:p>
    <w:p w14:paraId="36F6C914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14:paraId="1B8D7F58" w14:textId="293D3692" w:rsidR="00CD5D88" w:rsidRDefault="00CD5D88" w:rsidP="00A27D3E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2C633D28" w14:textId="12388ACB" w:rsidR="00A27D3E" w:rsidRPr="00A27D3E" w:rsidRDefault="00A27D3E" w:rsidP="00A27D3E">
      <w:pPr>
        <w:pStyle w:val="a7"/>
        <w:ind w:left="420" w:firstLineChars="0" w:firstLine="0"/>
        <w:rPr>
          <w:rFonts w:hint="eastAsia"/>
          <w:color w:val="0070C0"/>
        </w:rPr>
      </w:pPr>
      <w:r>
        <w:rPr>
          <w:noProof/>
        </w:rPr>
        <w:drawing>
          <wp:inline distT="0" distB="0" distL="0" distR="0" wp14:anchorId="1E315AC6" wp14:editId="11F9E459">
            <wp:extent cx="4057650" cy="1966913"/>
            <wp:effectExtent l="0" t="0" r="0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A95F13" w14:textId="0A6131D4" w:rsidR="00573101" w:rsidRDefault="0013494B" w:rsidP="00A27D3E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4DC15B12" w14:textId="3DDF4CAC" w:rsidR="00A27D3E" w:rsidRPr="00A27D3E" w:rsidRDefault="00A27D3E" w:rsidP="00A27D3E">
      <w:pPr>
        <w:pStyle w:val="a7"/>
        <w:ind w:left="420" w:firstLineChars="0" w:firstLine="0"/>
        <w:rPr>
          <w:rFonts w:hint="eastAsia"/>
          <w:color w:val="0070C0"/>
        </w:rPr>
      </w:pPr>
      <w:r>
        <w:rPr>
          <w:noProof/>
        </w:rPr>
        <w:drawing>
          <wp:inline distT="0" distB="0" distL="0" distR="0" wp14:anchorId="3A8D2E50" wp14:editId="27BFD77D">
            <wp:extent cx="4838700" cy="24384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AE96869" w14:textId="66A55F46" w:rsidR="00D85F3B" w:rsidRDefault="00D85F3B" w:rsidP="00D96422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14:paraId="7144FE88" w14:textId="1481AC09" w:rsidR="00D96422" w:rsidRPr="00D96422" w:rsidRDefault="00D96422" w:rsidP="00D96422">
      <w:pPr>
        <w:pStyle w:val="a7"/>
        <w:ind w:left="420" w:firstLineChars="0" w:firstLine="0"/>
        <w:rPr>
          <w:rFonts w:hint="eastAsia"/>
          <w:color w:val="0070C0"/>
        </w:rPr>
      </w:pPr>
      <w:r>
        <w:rPr>
          <w:noProof/>
        </w:rPr>
        <w:lastRenderedPageBreak/>
        <w:drawing>
          <wp:inline distT="0" distB="0" distL="0" distR="0" wp14:anchorId="4DB186A6" wp14:editId="19FB58E7">
            <wp:extent cx="4572000" cy="24384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573154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270C2B4C" w14:textId="77777777" w:rsidR="00D85F3B" w:rsidRPr="008F778F" w:rsidRDefault="00950C5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12746B66" wp14:editId="1748D889">
            <wp:extent cx="4572000" cy="245745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E5DCE7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455838AC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4830582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11774311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275499CD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14:paraId="739D10E8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B9E8067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3AB0CD74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上周安排</w:t>
      </w:r>
      <w:commentRangeEnd w:id="1"/>
      <w:r w:rsidR="004F5D57">
        <w:rPr>
          <w:rStyle w:val="a8"/>
        </w:rPr>
        <w:commentReference w:id="1"/>
      </w:r>
    </w:p>
    <w:tbl>
      <w:tblPr>
        <w:tblStyle w:val="a6"/>
        <w:tblW w:w="8253" w:type="dxa"/>
        <w:tblLook w:val="04A0" w:firstRow="1" w:lastRow="0" w:firstColumn="1" w:lastColumn="0" w:noHBand="0" w:noVBand="1"/>
      </w:tblPr>
      <w:tblGrid>
        <w:gridCol w:w="3257"/>
        <w:gridCol w:w="2292"/>
        <w:gridCol w:w="1428"/>
        <w:gridCol w:w="1276"/>
      </w:tblGrid>
      <w:tr w:rsidR="00E30B23" w14:paraId="70AE44B2" w14:textId="77777777" w:rsidTr="00B90B5A">
        <w:trPr>
          <w:trHeight w:val="454"/>
        </w:trPr>
        <w:tc>
          <w:tcPr>
            <w:tcW w:w="3257" w:type="dxa"/>
            <w:shd w:val="clear" w:color="auto" w:fill="D9D9D9" w:themeFill="background1" w:themeFillShade="D9"/>
          </w:tcPr>
          <w:p w14:paraId="2BC6B37C" w14:textId="77777777" w:rsidR="00950C5B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14:paraId="00E05572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3AAF23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B5D9873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90B5A" w14:paraId="51B45BB0" w14:textId="77777777" w:rsidTr="00B90B5A">
        <w:tc>
          <w:tcPr>
            <w:tcW w:w="3257" w:type="dxa"/>
          </w:tcPr>
          <w:p w14:paraId="75664D14" w14:textId="77777777" w:rsidR="00B90B5A" w:rsidRPr="00AF5225" w:rsidRDefault="00B90B5A" w:rsidP="002D5B8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设计界面原型</w:t>
            </w:r>
          </w:p>
        </w:tc>
        <w:tc>
          <w:tcPr>
            <w:tcW w:w="2292" w:type="dxa"/>
          </w:tcPr>
          <w:p w14:paraId="70A7EB21" w14:textId="77777777" w:rsidR="00B90B5A" w:rsidRPr="005C59E4" w:rsidRDefault="00B90B5A" w:rsidP="002D5B8C">
            <w:r w:rsidRPr="005C59E4">
              <w:rPr>
                <w:rFonts w:hint="eastAsia"/>
              </w:rPr>
              <w:t>2</w:t>
            </w:r>
            <w:r>
              <w:rPr>
                <w:rFonts w:hint="eastAsia"/>
              </w:rPr>
              <w:t>016-11-7~2016-11</w:t>
            </w:r>
            <w:r w:rsidRPr="005C59E4">
              <w:rPr>
                <w:rFonts w:hint="eastAsia"/>
              </w:rPr>
              <w:t>-</w:t>
            </w:r>
            <w:r>
              <w:rPr>
                <w:rFonts w:hint="eastAsia"/>
              </w:rPr>
              <w:t>13</w:t>
            </w:r>
          </w:p>
        </w:tc>
        <w:tc>
          <w:tcPr>
            <w:tcW w:w="1428" w:type="dxa"/>
          </w:tcPr>
          <w:p w14:paraId="74F43C5C" w14:textId="77777777" w:rsidR="00B90B5A" w:rsidRPr="005C59E4" w:rsidRDefault="00B90B5A" w:rsidP="002D5B8C">
            <w:r>
              <w:rPr>
                <w:rFonts w:hint="eastAsia"/>
              </w:rPr>
              <w:t>郭飞玄</w:t>
            </w:r>
          </w:p>
        </w:tc>
        <w:tc>
          <w:tcPr>
            <w:tcW w:w="1276" w:type="dxa"/>
          </w:tcPr>
          <w:p w14:paraId="58BC7A80" w14:textId="1A23F3FB" w:rsidR="00B90B5A" w:rsidRPr="005C59E4" w:rsidRDefault="00B90B5A" w:rsidP="002D5B8C">
            <w:r>
              <w:rPr>
                <w:rFonts w:hint="eastAsia"/>
              </w:rPr>
              <w:t>已完成</w:t>
            </w:r>
          </w:p>
        </w:tc>
      </w:tr>
      <w:tr w:rsidR="00B90B5A" w:rsidRPr="005C59E4" w14:paraId="5E29A156" w14:textId="77777777" w:rsidTr="00B90B5A">
        <w:trPr>
          <w:trHeight w:val="350"/>
        </w:trPr>
        <w:tc>
          <w:tcPr>
            <w:tcW w:w="3257" w:type="dxa"/>
          </w:tcPr>
          <w:p w14:paraId="652E7D49" w14:textId="77777777" w:rsidR="00B90B5A" w:rsidRPr="00AF5225" w:rsidRDefault="00B90B5A" w:rsidP="002D5B8C">
            <w:pPr>
              <w:rPr>
                <w:color w:val="0070C0"/>
              </w:rPr>
            </w:pPr>
          </w:p>
        </w:tc>
        <w:tc>
          <w:tcPr>
            <w:tcW w:w="2292" w:type="dxa"/>
          </w:tcPr>
          <w:p w14:paraId="43894CD6" w14:textId="77777777" w:rsidR="00B90B5A" w:rsidRPr="005C59E4" w:rsidRDefault="00B90B5A" w:rsidP="002D5B8C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28" w:type="dxa"/>
          </w:tcPr>
          <w:p w14:paraId="05557620" w14:textId="77777777" w:rsidR="00B90B5A" w:rsidRDefault="00B90B5A" w:rsidP="002D5B8C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276" w:type="dxa"/>
          </w:tcPr>
          <w:p w14:paraId="3AA16EEF" w14:textId="77777777" w:rsidR="00B90B5A" w:rsidRPr="005C59E4" w:rsidRDefault="00B90B5A" w:rsidP="002D5B8C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14:paraId="688E6775" w14:textId="77777777"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本周执行情况</w:t>
      </w:r>
      <w:commentRangeEnd w:id="2"/>
      <w:r w:rsidR="00EC74FA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74"/>
        <w:gridCol w:w="2303"/>
        <w:gridCol w:w="1418"/>
        <w:gridCol w:w="1501"/>
      </w:tblGrid>
      <w:tr w:rsidR="004E074B" w14:paraId="56FA81AA" w14:textId="77777777" w:rsidTr="004E074B">
        <w:tc>
          <w:tcPr>
            <w:tcW w:w="3179" w:type="dxa"/>
            <w:shd w:val="clear" w:color="auto" w:fill="D9D9D9" w:themeFill="background1" w:themeFillShade="D9"/>
          </w:tcPr>
          <w:p w14:paraId="3A23EB04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0EFBC76E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C1E8BAB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6AE10E9D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074B" w14:paraId="3EEEFC47" w14:textId="77777777" w:rsidTr="004E074B">
        <w:tc>
          <w:tcPr>
            <w:tcW w:w="3179" w:type="dxa"/>
          </w:tcPr>
          <w:p w14:paraId="634D2E7F" w14:textId="3223FC1B" w:rsidR="004E074B" w:rsidRPr="00AF5225" w:rsidRDefault="00AF5225" w:rsidP="00B90B5A">
            <w:r>
              <w:rPr>
                <w:rFonts w:hint="eastAsia"/>
              </w:rPr>
              <w:t>1.</w:t>
            </w:r>
            <w:r w:rsidR="00B90B5A">
              <w:rPr>
                <w:rFonts w:hint="eastAsia"/>
              </w:rPr>
              <w:t>设计界面原型</w:t>
            </w:r>
          </w:p>
        </w:tc>
        <w:tc>
          <w:tcPr>
            <w:tcW w:w="2353" w:type="dxa"/>
          </w:tcPr>
          <w:p w14:paraId="22FDB2E1" w14:textId="46C787FB" w:rsidR="004E074B" w:rsidRPr="005C59E4" w:rsidRDefault="00AF5225" w:rsidP="00AF5225">
            <w:r>
              <w:rPr>
                <w:rFonts w:hint="eastAsia"/>
              </w:rPr>
              <w:t>2016-11-</w:t>
            </w:r>
            <w:r w:rsidR="00B90B5A">
              <w:rPr>
                <w:rFonts w:hint="eastAsia"/>
              </w:rPr>
              <w:t>7</w:t>
            </w:r>
            <w:r>
              <w:rPr>
                <w:rFonts w:hint="eastAsia"/>
              </w:rPr>
              <w:t>~2016-11-</w:t>
            </w:r>
            <w:r w:rsidR="00B90B5A">
              <w:rPr>
                <w:rFonts w:hint="eastAsia"/>
              </w:rPr>
              <w:t>9</w:t>
            </w:r>
          </w:p>
        </w:tc>
        <w:tc>
          <w:tcPr>
            <w:tcW w:w="1457" w:type="dxa"/>
          </w:tcPr>
          <w:p w14:paraId="79C41510" w14:textId="77777777" w:rsidR="004E074B" w:rsidRDefault="00AF5225" w:rsidP="00AF5225">
            <w:r>
              <w:rPr>
                <w:rFonts w:hint="eastAsia"/>
              </w:rPr>
              <w:t>全组成员</w:t>
            </w:r>
          </w:p>
        </w:tc>
        <w:tc>
          <w:tcPr>
            <w:tcW w:w="1533" w:type="dxa"/>
          </w:tcPr>
          <w:p w14:paraId="7268F0E9" w14:textId="77777777" w:rsidR="004E074B" w:rsidRPr="005C59E4" w:rsidRDefault="00AF5225" w:rsidP="00AF5225">
            <w:r>
              <w:rPr>
                <w:rFonts w:hint="eastAsia"/>
              </w:rPr>
              <w:t>100%</w:t>
            </w:r>
          </w:p>
        </w:tc>
      </w:tr>
      <w:tr w:rsidR="004E074B" w14:paraId="1120353A" w14:textId="77777777" w:rsidTr="004E074B">
        <w:tc>
          <w:tcPr>
            <w:tcW w:w="3179" w:type="dxa"/>
          </w:tcPr>
          <w:p w14:paraId="7150FD57" w14:textId="77777777" w:rsidR="004E074B" w:rsidRPr="00AF5225" w:rsidRDefault="00AF5225" w:rsidP="00AF522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设计需求分析</w:t>
            </w:r>
          </w:p>
        </w:tc>
        <w:tc>
          <w:tcPr>
            <w:tcW w:w="2353" w:type="dxa"/>
          </w:tcPr>
          <w:p w14:paraId="4B13F2BC" w14:textId="06EBA32E" w:rsidR="004E074B" w:rsidRPr="005C59E4" w:rsidRDefault="00AF5225" w:rsidP="00AF5225">
            <w:r>
              <w:rPr>
                <w:rFonts w:hint="eastAsia"/>
              </w:rPr>
              <w:t>2016-11-</w:t>
            </w:r>
            <w:r w:rsidR="00B90B5A">
              <w:rPr>
                <w:rFonts w:hint="eastAsia"/>
              </w:rPr>
              <w:t>10</w:t>
            </w:r>
            <w:r w:rsidR="00B90B5A">
              <w:t>~2016-11-11</w:t>
            </w:r>
          </w:p>
        </w:tc>
        <w:tc>
          <w:tcPr>
            <w:tcW w:w="1457" w:type="dxa"/>
          </w:tcPr>
          <w:p w14:paraId="5753E126" w14:textId="77777777" w:rsidR="004E074B" w:rsidRDefault="00AF5225" w:rsidP="00AF5225">
            <w:r>
              <w:rPr>
                <w:rFonts w:hint="eastAsia"/>
              </w:rPr>
              <w:t>全组成员</w:t>
            </w:r>
          </w:p>
        </w:tc>
        <w:tc>
          <w:tcPr>
            <w:tcW w:w="1533" w:type="dxa"/>
          </w:tcPr>
          <w:p w14:paraId="47F15A40" w14:textId="77777777" w:rsidR="004E074B" w:rsidRPr="005C59E4" w:rsidRDefault="004E074B" w:rsidP="00AF5225">
            <w:r>
              <w:rPr>
                <w:rFonts w:hint="eastAsia"/>
              </w:rPr>
              <w:t>100%</w:t>
            </w:r>
          </w:p>
        </w:tc>
      </w:tr>
      <w:tr w:rsidR="004E074B" w14:paraId="732E94A7" w14:textId="77777777" w:rsidTr="004E074B">
        <w:tc>
          <w:tcPr>
            <w:tcW w:w="3179" w:type="dxa"/>
          </w:tcPr>
          <w:p w14:paraId="1BA69BBC" w14:textId="77777777" w:rsidR="004E074B" w:rsidRPr="00AF5225" w:rsidRDefault="004E074B" w:rsidP="00AF5225">
            <w:pPr>
              <w:rPr>
                <w:color w:val="0070C0"/>
              </w:rPr>
            </w:pPr>
          </w:p>
        </w:tc>
        <w:tc>
          <w:tcPr>
            <w:tcW w:w="2353" w:type="dxa"/>
          </w:tcPr>
          <w:p w14:paraId="61B12E79" w14:textId="77777777"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14:paraId="6550B41E" w14:textId="77777777" w:rsidR="004E074B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14:paraId="641ACCC5" w14:textId="77777777"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14:paraId="5D09CADE" w14:textId="77777777"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5BB89EC2" w14:textId="77777777" w:rsidR="00AF5225" w:rsidRDefault="00136271" w:rsidP="00AF5225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问题和关注点</w:t>
      </w:r>
      <w:commentRangeEnd w:id="3"/>
      <w:r w:rsidR="00EC74FA">
        <w:rPr>
          <w:rStyle w:val="a8"/>
        </w:rPr>
        <w:commentReference w:id="3"/>
      </w:r>
    </w:p>
    <w:p w14:paraId="0CF7AF2E" w14:textId="77777777" w:rsidR="005A2EA1" w:rsidRDefault="00AF5225" w:rsidP="00AF5225">
      <w:r>
        <w:rPr>
          <w:rFonts w:hint="eastAsia"/>
        </w:rPr>
        <w:t>问题：</w:t>
      </w:r>
    </w:p>
    <w:p w14:paraId="54AF58D5" w14:textId="150840B2" w:rsidR="00AF5225" w:rsidRDefault="00AF5225" w:rsidP="00AF5225">
      <w:r>
        <w:rPr>
          <w:rFonts w:hint="eastAsia"/>
        </w:rPr>
        <w:t>1.</w:t>
      </w:r>
      <w:r w:rsidR="00B90B5A">
        <w:rPr>
          <w:rFonts w:hint="eastAsia"/>
        </w:rPr>
        <w:t>需求确认</w:t>
      </w:r>
      <w:proofErr w:type="gramStart"/>
      <w:r w:rsidR="00B90B5A">
        <w:rPr>
          <w:rFonts w:hint="eastAsia"/>
        </w:rPr>
        <w:t>书应该</w:t>
      </w:r>
      <w:proofErr w:type="gramEnd"/>
      <w:r w:rsidR="00B90B5A">
        <w:rPr>
          <w:rFonts w:hint="eastAsia"/>
        </w:rPr>
        <w:t>怎么写，哪方面的需求是客户关注的重点，站在书店老板的角度</w:t>
      </w:r>
      <w:bookmarkStart w:id="4" w:name="_GoBack"/>
      <w:bookmarkEnd w:id="4"/>
      <w:r w:rsidR="00B90B5A">
        <w:rPr>
          <w:rFonts w:hint="eastAsia"/>
        </w:rPr>
        <w:t>考虑</w:t>
      </w:r>
    </w:p>
    <w:p w14:paraId="65EFD3D8" w14:textId="0ABFB682" w:rsidR="00AF5225" w:rsidRDefault="00AF5225" w:rsidP="00AF5225">
      <w:r>
        <w:rPr>
          <w:rFonts w:hint="eastAsia"/>
        </w:rPr>
        <w:t>2.</w:t>
      </w:r>
      <w:r>
        <w:t xml:space="preserve"> </w:t>
      </w:r>
      <w:r w:rsidR="00B90B5A">
        <w:rPr>
          <w:rFonts w:hint="eastAsia"/>
        </w:rPr>
        <w:t>界面原型应该如何设计才更美观，更简洁。</w:t>
      </w:r>
    </w:p>
    <w:p w14:paraId="3C9EF7F6" w14:textId="78BF9F1F" w:rsidR="00AF5225" w:rsidRPr="00E4443E" w:rsidRDefault="005A2EA1" w:rsidP="00AF5225">
      <w:pPr>
        <w:rPr>
          <w:rFonts w:hint="eastAsia"/>
        </w:rPr>
      </w:pPr>
      <w:r>
        <w:t>3.</w:t>
      </w:r>
      <w:r>
        <w:t>在线支付功能的技预言</w:t>
      </w:r>
    </w:p>
    <w:p w14:paraId="18DE4AEF" w14:textId="07601AFA" w:rsidR="00AF5225" w:rsidRPr="00AF5225" w:rsidRDefault="00AF5225" w:rsidP="00AF5225">
      <w:pPr>
        <w:rPr>
          <w:b/>
        </w:rPr>
      </w:pPr>
      <w:r>
        <w:rPr>
          <w:rFonts w:hint="eastAsia"/>
        </w:rPr>
        <w:t>关注点：</w:t>
      </w:r>
      <w:r w:rsidR="00B90B5A">
        <w:t xml:space="preserve"> </w:t>
      </w:r>
      <w:r w:rsidR="005A2EA1">
        <w:t>书店数据库的类型</w:t>
      </w:r>
    </w:p>
    <w:p w14:paraId="22ED62DB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下周安排</w:t>
      </w:r>
      <w:commentRangeEnd w:id="5"/>
      <w:r w:rsidR="00EC74FA">
        <w:rPr>
          <w:rStyle w:val="a8"/>
        </w:rPr>
        <w:commentReference w:id="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88"/>
        <w:gridCol w:w="2360"/>
        <w:gridCol w:w="1381"/>
        <w:gridCol w:w="1567"/>
      </w:tblGrid>
      <w:tr w:rsidR="00E30B23" w14:paraId="1D3A3099" w14:textId="77777777" w:rsidTr="005A2EA1">
        <w:tc>
          <w:tcPr>
            <w:tcW w:w="2988" w:type="dxa"/>
            <w:shd w:val="clear" w:color="auto" w:fill="D9D9D9" w:themeFill="background1" w:themeFillShade="D9"/>
          </w:tcPr>
          <w:p w14:paraId="07F62F99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0A8CB15D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1" w:type="dxa"/>
            <w:shd w:val="clear" w:color="auto" w:fill="D9D9D9" w:themeFill="background1" w:themeFillShade="D9"/>
          </w:tcPr>
          <w:p w14:paraId="527CF9C7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67" w:type="dxa"/>
            <w:shd w:val="clear" w:color="auto" w:fill="D9D9D9" w:themeFill="background1" w:themeFillShade="D9"/>
          </w:tcPr>
          <w:p w14:paraId="1F871B97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14:paraId="459E3902" w14:textId="77777777" w:rsidTr="005A2EA1">
        <w:tc>
          <w:tcPr>
            <w:tcW w:w="2988" w:type="dxa"/>
          </w:tcPr>
          <w:p w14:paraId="5C670EA9" w14:textId="0F7CCE58" w:rsidR="00E30B23" w:rsidRPr="00AF5225" w:rsidRDefault="00AF5225" w:rsidP="005A2EA1">
            <w:r>
              <w:rPr>
                <w:rFonts w:hint="eastAsia"/>
              </w:rPr>
              <w:t>1.</w:t>
            </w:r>
            <w:r w:rsidR="005A2EA1">
              <w:rPr>
                <w:rFonts w:hint="eastAsia"/>
              </w:rPr>
              <w:t>设计系统设计书</w:t>
            </w:r>
          </w:p>
        </w:tc>
        <w:tc>
          <w:tcPr>
            <w:tcW w:w="2360" w:type="dxa"/>
          </w:tcPr>
          <w:p w14:paraId="78AA4242" w14:textId="206A6267" w:rsidR="00E30B23" w:rsidRPr="005C59E4" w:rsidRDefault="00454D31" w:rsidP="005A2EA1">
            <w:r w:rsidRPr="005C59E4">
              <w:rPr>
                <w:rFonts w:hint="eastAsia"/>
              </w:rPr>
              <w:t>2</w:t>
            </w:r>
            <w:r w:rsidR="00AF5225">
              <w:rPr>
                <w:rFonts w:hint="eastAsia"/>
              </w:rPr>
              <w:t>016-11</w:t>
            </w:r>
            <w:r w:rsidR="005A2EA1">
              <w:rPr>
                <w:rFonts w:hint="eastAsia"/>
              </w:rPr>
              <w:t>-14~2016-11-19</w:t>
            </w:r>
          </w:p>
        </w:tc>
        <w:tc>
          <w:tcPr>
            <w:tcW w:w="1381" w:type="dxa"/>
          </w:tcPr>
          <w:p w14:paraId="36BCC827" w14:textId="09AAD6EC" w:rsidR="00E30B23" w:rsidRPr="005C59E4" w:rsidRDefault="005A2EA1" w:rsidP="00AF5225">
            <w:r>
              <w:rPr>
                <w:rFonts w:hint="eastAsia"/>
              </w:rPr>
              <w:t>孙浩然</w:t>
            </w:r>
          </w:p>
        </w:tc>
        <w:tc>
          <w:tcPr>
            <w:tcW w:w="1567" w:type="dxa"/>
          </w:tcPr>
          <w:p w14:paraId="0357427C" w14:textId="77777777" w:rsidR="00E30B23" w:rsidRPr="005C59E4" w:rsidRDefault="00AF5225" w:rsidP="00AF5225">
            <w:r>
              <w:rPr>
                <w:rFonts w:hint="eastAsia"/>
              </w:rPr>
              <w:t>未完成</w:t>
            </w:r>
          </w:p>
        </w:tc>
      </w:tr>
      <w:tr w:rsidR="005A2EA1" w14:paraId="5C12C1F1" w14:textId="77777777" w:rsidTr="005A2EA1">
        <w:tc>
          <w:tcPr>
            <w:tcW w:w="2988" w:type="dxa"/>
          </w:tcPr>
          <w:p w14:paraId="61FDD0C6" w14:textId="08479C6A" w:rsidR="005A2EA1" w:rsidRPr="005A2EA1" w:rsidRDefault="005A2EA1" w:rsidP="005A2EA1">
            <w:pPr>
              <w:rPr>
                <w:rFonts w:hint="eastAsia"/>
              </w:rPr>
            </w:pPr>
            <w:r>
              <w:t>2.</w:t>
            </w:r>
            <w:r>
              <w:t>设计数据库设计书</w:t>
            </w:r>
          </w:p>
        </w:tc>
        <w:tc>
          <w:tcPr>
            <w:tcW w:w="2360" w:type="dxa"/>
          </w:tcPr>
          <w:p w14:paraId="613F2DF8" w14:textId="12E2E56A" w:rsidR="005A2EA1" w:rsidRPr="005C59E4" w:rsidRDefault="005A2EA1" w:rsidP="005A2EA1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</w:rPr>
              <w:t>2</w:t>
            </w:r>
            <w:r>
              <w:rPr>
                <w:rFonts w:hint="eastAsia"/>
              </w:rPr>
              <w:t>016-11-14~2016-11-19</w:t>
            </w:r>
          </w:p>
        </w:tc>
        <w:tc>
          <w:tcPr>
            <w:tcW w:w="1381" w:type="dxa"/>
          </w:tcPr>
          <w:p w14:paraId="4FD36E77" w14:textId="20278CD1" w:rsidR="005A2EA1" w:rsidRPr="005A2EA1" w:rsidRDefault="005A2EA1" w:rsidP="005A2EA1">
            <w:pPr>
              <w:pStyle w:val="a7"/>
              <w:ind w:firstLineChars="0" w:firstLine="0"/>
              <w:rPr>
                <w:rFonts w:hint="eastAsia"/>
              </w:rPr>
            </w:pPr>
            <w:r>
              <w:t>刘聪</w:t>
            </w:r>
          </w:p>
        </w:tc>
        <w:tc>
          <w:tcPr>
            <w:tcW w:w="1567" w:type="dxa"/>
          </w:tcPr>
          <w:p w14:paraId="7D41B03B" w14:textId="2851FA6E" w:rsidR="005A2EA1" w:rsidRPr="005C59E4" w:rsidRDefault="005A2EA1" w:rsidP="005A2EA1">
            <w:pPr>
              <w:pStyle w:val="a7"/>
              <w:ind w:firstLineChars="0" w:firstLine="0"/>
              <w:rPr>
                <w:color w:val="0070C0"/>
              </w:rPr>
            </w:pPr>
            <w:r w:rsidRPr="005A2EA1">
              <w:t>未完成</w:t>
            </w:r>
          </w:p>
        </w:tc>
      </w:tr>
      <w:tr w:rsidR="005A2EA1" w14:paraId="01697564" w14:textId="77777777" w:rsidTr="005A2EA1">
        <w:tc>
          <w:tcPr>
            <w:tcW w:w="2988" w:type="dxa"/>
          </w:tcPr>
          <w:p w14:paraId="56A713CA" w14:textId="24E8A35C" w:rsidR="005A2EA1" w:rsidRPr="00AF5225" w:rsidRDefault="005A2EA1" w:rsidP="005A2EA1">
            <w:pPr>
              <w:rPr>
                <w:rFonts w:hint="eastAsia"/>
                <w:color w:val="0070C0"/>
              </w:rPr>
            </w:pPr>
          </w:p>
        </w:tc>
        <w:tc>
          <w:tcPr>
            <w:tcW w:w="2360" w:type="dxa"/>
          </w:tcPr>
          <w:p w14:paraId="62AF1308" w14:textId="77777777" w:rsidR="005A2EA1" w:rsidRPr="005C59E4" w:rsidRDefault="005A2EA1" w:rsidP="005A2EA1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381" w:type="dxa"/>
          </w:tcPr>
          <w:p w14:paraId="717A1443" w14:textId="77777777" w:rsidR="005A2EA1" w:rsidRPr="005C59E4" w:rsidRDefault="005A2EA1" w:rsidP="005A2EA1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67" w:type="dxa"/>
          </w:tcPr>
          <w:p w14:paraId="73683FEE" w14:textId="77777777" w:rsidR="005A2EA1" w:rsidRPr="005C59E4" w:rsidRDefault="005A2EA1" w:rsidP="005A2EA1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5A2EA1" w14:paraId="70F26657" w14:textId="77777777" w:rsidTr="005A2EA1">
        <w:tc>
          <w:tcPr>
            <w:tcW w:w="2988" w:type="dxa"/>
          </w:tcPr>
          <w:p w14:paraId="45C92E68" w14:textId="77777777" w:rsidR="005A2EA1" w:rsidRPr="00AF5225" w:rsidRDefault="005A2EA1" w:rsidP="005A2EA1">
            <w:pPr>
              <w:rPr>
                <w:color w:val="0070C0"/>
              </w:rPr>
            </w:pPr>
          </w:p>
        </w:tc>
        <w:tc>
          <w:tcPr>
            <w:tcW w:w="2360" w:type="dxa"/>
          </w:tcPr>
          <w:p w14:paraId="520624A6" w14:textId="77777777" w:rsidR="005A2EA1" w:rsidRPr="005C59E4" w:rsidRDefault="005A2EA1" w:rsidP="005A2EA1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381" w:type="dxa"/>
          </w:tcPr>
          <w:p w14:paraId="50B8C394" w14:textId="77777777" w:rsidR="005A2EA1" w:rsidRPr="005C59E4" w:rsidRDefault="005A2EA1" w:rsidP="005A2EA1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67" w:type="dxa"/>
          </w:tcPr>
          <w:p w14:paraId="5B33E559" w14:textId="77777777" w:rsidR="005A2EA1" w:rsidRPr="005C59E4" w:rsidRDefault="005A2EA1" w:rsidP="005A2EA1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14:paraId="1E4CFDBC" w14:textId="77777777"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7-14T17:29:00Z" w:initials="M">
    <w:p w14:paraId="20AB7E7B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6E1FFC50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6-14T11:18:00Z" w:initials="M">
    <w:p w14:paraId="5C1F7BC7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14:paraId="3EDC5EBB" w14:textId="77777777"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14:paraId="272AF2D1" w14:textId="77777777"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35B20F52" w14:textId="77777777" w:rsidR="00892D60" w:rsidRDefault="00892D60">
      <w:pPr>
        <w:pStyle w:val="a9"/>
      </w:pPr>
      <w:r>
        <w:rPr>
          <w:rFonts w:hint="eastAsia"/>
        </w:rPr>
        <w:t>责任人：任务的负责人。</w:t>
      </w:r>
    </w:p>
    <w:p w14:paraId="0B029D00" w14:textId="77777777"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2" w:author="MengYi" w:date="2016-07-14T16:56:00Z" w:initials="M">
    <w:p w14:paraId="7E4DC52A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0891D6FE" w14:textId="77777777"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5DF19621" w14:textId="77777777"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14:paraId="1819513F" w14:textId="77777777"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1E4EAEE3" w14:textId="77777777"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14:paraId="4B97FB81" w14:textId="77777777"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3" w:author="MengYi" w:date="2016-07-14T08:40:00Z" w:initials="M">
    <w:p w14:paraId="209850D1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0E612A4F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6-14T11:19:00Z" w:initials="M">
    <w:p w14:paraId="40A0DE02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7671CD3D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06DB8730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EDDF0D0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136C3421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1FFC50" w15:done="0"/>
  <w15:commentEx w15:paraId="0B029D00" w15:done="0"/>
  <w15:commentEx w15:paraId="4B97FB81" w15:done="0"/>
  <w15:commentEx w15:paraId="0E612A4F" w15:done="0"/>
  <w15:commentEx w15:paraId="136C34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15584" w14:textId="77777777" w:rsidR="00600D5F" w:rsidRDefault="00600D5F" w:rsidP="005E5B1D">
      <w:pPr>
        <w:spacing w:line="240" w:lineRule="auto"/>
      </w:pPr>
      <w:r>
        <w:separator/>
      </w:r>
    </w:p>
  </w:endnote>
  <w:endnote w:type="continuationSeparator" w:id="0">
    <w:p w14:paraId="430832DA" w14:textId="77777777" w:rsidR="00600D5F" w:rsidRDefault="00600D5F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EEA47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366B38A1" wp14:editId="4A6854A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10D3A" w14:textId="77777777" w:rsidR="00600D5F" w:rsidRDefault="00600D5F" w:rsidP="005E5B1D">
      <w:pPr>
        <w:spacing w:line="240" w:lineRule="auto"/>
      </w:pPr>
      <w:r>
        <w:separator/>
      </w:r>
    </w:p>
  </w:footnote>
  <w:footnote w:type="continuationSeparator" w:id="0">
    <w:p w14:paraId="4F60FE91" w14:textId="77777777" w:rsidR="00600D5F" w:rsidRDefault="00600D5F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F5ADF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78280042" wp14:editId="319EDC03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18"/>
    <w:rsid w:val="0005740E"/>
    <w:rsid w:val="000A3B88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28E3"/>
    <w:rsid w:val="003F586F"/>
    <w:rsid w:val="00454D31"/>
    <w:rsid w:val="004A037D"/>
    <w:rsid w:val="004E074B"/>
    <w:rsid w:val="004E374B"/>
    <w:rsid w:val="004F5D57"/>
    <w:rsid w:val="00573101"/>
    <w:rsid w:val="005A1E1C"/>
    <w:rsid w:val="005A2EA1"/>
    <w:rsid w:val="005C59E4"/>
    <w:rsid w:val="005E5B1D"/>
    <w:rsid w:val="00600D5F"/>
    <w:rsid w:val="00623E42"/>
    <w:rsid w:val="006C0429"/>
    <w:rsid w:val="00735FFD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50C5B"/>
    <w:rsid w:val="009759EF"/>
    <w:rsid w:val="009D493E"/>
    <w:rsid w:val="00A021C4"/>
    <w:rsid w:val="00A27D3E"/>
    <w:rsid w:val="00A36908"/>
    <w:rsid w:val="00AA2AFB"/>
    <w:rsid w:val="00AB5439"/>
    <w:rsid w:val="00AC1220"/>
    <w:rsid w:val="00AC4970"/>
    <w:rsid w:val="00AC4BA2"/>
    <w:rsid w:val="00AD547B"/>
    <w:rsid w:val="00AF5225"/>
    <w:rsid w:val="00B0647F"/>
    <w:rsid w:val="00B90B5A"/>
    <w:rsid w:val="00C3381C"/>
    <w:rsid w:val="00C35E18"/>
    <w:rsid w:val="00C56F57"/>
    <w:rsid w:val="00CD5D88"/>
    <w:rsid w:val="00D03516"/>
    <w:rsid w:val="00D85F3B"/>
    <w:rsid w:val="00D96422"/>
    <w:rsid w:val="00DB028C"/>
    <w:rsid w:val="00DD3711"/>
    <w:rsid w:val="00DF5FEC"/>
    <w:rsid w:val="00E30B23"/>
    <w:rsid w:val="00EC74FA"/>
    <w:rsid w:val="00ED7C7F"/>
    <w:rsid w:val="00F01BFE"/>
    <w:rsid w:val="00F032F8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570D"/>
  <w15:docId w15:val="{C923834C-4611-463B-B2D4-B9F3F7B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No Spacing"/>
    <w:uiPriority w:val="1"/>
    <w:qFormat/>
    <w:rsid w:val="00AF522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确立项目</c:v>
                </c:pt>
                <c:pt idx="1">
                  <c:v>完成初步需求分析</c:v>
                </c:pt>
                <c:pt idx="2">
                  <c:v>设计界面原型</c:v>
                </c:pt>
                <c:pt idx="3">
                  <c:v>完善需求确认书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42676</c:v>
                </c:pt>
                <c:pt idx="1">
                  <c:v>42678</c:v>
                </c:pt>
                <c:pt idx="2">
                  <c:v>42683</c:v>
                </c:pt>
                <c:pt idx="3">
                  <c:v>42685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确立项目</c:v>
                </c:pt>
                <c:pt idx="1">
                  <c:v>完成初步需求分析</c:v>
                </c:pt>
                <c:pt idx="2">
                  <c:v>设计界面原型</c:v>
                </c:pt>
                <c:pt idx="3">
                  <c:v>完善需求确认书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42678</c:v>
                </c:pt>
                <c:pt idx="1">
                  <c:v>42680</c:v>
                </c:pt>
                <c:pt idx="2">
                  <c:v>42682</c:v>
                </c:pt>
                <c:pt idx="3">
                  <c:v>42685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03351168"/>
        <c:axId val="-503353888"/>
      </c:lineChart>
      <c:catAx>
        <c:axId val="-503351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503353888"/>
        <c:crosses val="autoZero"/>
        <c:auto val="1"/>
        <c:lblAlgn val="ctr"/>
        <c:lblOffset val="100"/>
        <c:noMultiLvlLbl val="0"/>
      </c:catAx>
      <c:valAx>
        <c:axId val="-503353888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-5033511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42676</c:v>
                </c:pt>
                <c:pt idx="1">
                  <c:v>42680</c:v>
                </c:pt>
                <c:pt idx="2">
                  <c:v>42681</c:v>
                </c:pt>
                <c:pt idx="3">
                  <c:v>42687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12</c:v>
                </c:pt>
                <c:pt idx="3">
                  <c:v>12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42676</c:v>
                </c:pt>
                <c:pt idx="1">
                  <c:v>42680</c:v>
                </c:pt>
                <c:pt idx="2">
                  <c:v>42681</c:v>
                </c:pt>
                <c:pt idx="3">
                  <c:v>42687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6</c:v>
                </c:pt>
                <c:pt idx="2">
                  <c:v>6</c:v>
                </c:pt>
                <c:pt idx="3">
                  <c:v>12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42676</c:v>
                </c:pt>
                <c:pt idx="1">
                  <c:v>42680</c:v>
                </c:pt>
                <c:pt idx="2">
                  <c:v>42681</c:v>
                </c:pt>
                <c:pt idx="3">
                  <c:v>42687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6</c:v>
                </c:pt>
                <c:pt idx="1">
                  <c:v>0</c:v>
                </c:pt>
                <c:pt idx="2">
                  <c:v>6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94319200"/>
        <c:axId val="-494325184"/>
      </c:lineChart>
      <c:dateAx>
        <c:axId val="-4943192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-494325184"/>
        <c:crosses val="autoZero"/>
        <c:auto val="1"/>
        <c:lblOffset val="100"/>
        <c:baseTimeUnit val="days"/>
      </c:dateAx>
      <c:valAx>
        <c:axId val="-49432518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-49431920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94321920"/>
        <c:axId val="-494324640"/>
      </c:lineChart>
      <c:catAx>
        <c:axId val="-494321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494324640"/>
        <c:crosses val="autoZero"/>
        <c:auto val="1"/>
        <c:lblAlgn val="ctr"/>
        <c:lblOffset val="100"/>
        <c:noMultiLvlLbl val="0"/>
      </c:catAx>
      <c:valAx>
        <c:axId val="-494324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494321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94323008"/>
        <c:axId val="-494322464"/>
      </c:lineChart>
      <c:catAx>
        <c:axId val="-494323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494322464"/>
        <c:crosses val="autoZero"/>
        <c:auto val="1"/>
        <c:lblAlgn val="ctr"/>
        <c:lblOffset val="100"/>
        <c:noMultiLvlLbl val="0"/>
      </c:catAx>
      <c:valAx>
        <c:axId val="-494322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494323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74DEC-072B-4BF6-BA71-7DFAC830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54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haoran</cp:lastModifiedBy>
  <cp:revision>3</cp:revision>
  <dcterms:created xsi:type="dcterms:W3CDTF">2016-11-16T00:39:00Z</dcterms:created>
  <dcterms:modified xsi:type="dcterms:W3CDTF">2016-11-16T01:32:00Z</dcterms:modified>
</cp:coreProperties>
</file>