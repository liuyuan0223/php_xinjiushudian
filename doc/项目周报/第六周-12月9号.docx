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7D45F" w14:textId="77777777" w:rsidR="00AC1220" w:rsidRPr="005E5B1D" w:rsidRDefault="00B0647F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新旧书店</w:t>
      </w:r>
      <w:proofErr w:type="gramStart"/>
      <w:r>
        <w:rPr>
          <w:rFonts w:hint="eastAsia"/>
          <w:sz w:val="36"/>
        </w:rPr>
        <w:t>微信公众号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14:paraId="3A4B2C7C" w14:textId="07BDCB03" w:rsidR="005E5B1D" w:rsidRPr="00AA2AFB" w:rsidRDefault="00B0647F" w:rsidP="005E5B1D">
      <w:pPr>
        <w:ind w:firstLine="420"/>
        <w:jc w:val="center"/>
      </w:pPr>
      <w:r>
        <w:rPr>
          <w:rFonts w:hint="eastAsia"/>
        </w:rPr>
        <w:t>报告期：</w:t>
      </w:r>
      <w:r w:rsidR="003850E6">
        <w:rPr>
          <w:rFonts w:hint="eastAsia"/>
        </w:rPr>
        <w:t>2016-12-</w:t>
      </w:r>
      <w:r w:rsidR="003850E6">
        <w:t>5</w:t>
      </w:r>
      <w:r w:rsidR="005E5B1D"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3850E6">
        <w:rPr>
          <w:rFonts w:hint="eastAsia"/>
        </w:rPr>
        <w:t xml:space="preserve"> 2016-12-9</w:t>
      </w:r>
    </w:p>
    <w:p w14:paraId="70F66111" w14:textId="77777777" w:rsidR="005A1E1C" w:rsidRPr="00AA2AFB" w:rsidRDefault="00B0647F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报告人：孙浩然</w:t>
      </w:r>
    </w:p>
    <w:p w14:paraId="36F6C91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57C48B08" w14:textId="7BC4DE87" w:rsidR="00557C7D" w:rsidRPr="00557C7D" w:rsidRDefault="00CD5D88" w:rsidP="00557C7D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2C633D28" w14:textId="54DE49BD" w:rsidR="00A27D3E" w:rsidRPr="00A27D3E" w:rsidRDefault="0091655C" w:rsidP="00A27D3E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EBFBD8F" wp14:editId="4CD8185A">
            <wp:extent cx="4085714" cy="2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F13" w14:textId="72A985A0" w:rsidR="00573101" w:rsidRDefault="0013494B" w:rsidP="00A27D3E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003C1F29" w14:textId="3510AFE9" w:rsidR="00C93F75" w:rsidRDefault="00FE03E2" w:rsidP="00A27D3E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5C3948CC" wp14:editId="1CAA9B12">
            <wp:extent cx="4904762" cy="2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869" w14:textId="7A477DAA" w:rsidR="00D85F3B" w:rsidRPr="00C93F75" w:rsidRDefault="0091655C" w:rsidP="00C93F75">
      <w:pPr>
        <w:rPr>
          <w:color w:val="0070C0"/>
        </w:rPr>
      </w:pPr>
      <w:r w:rsidRPr="00C93F75">
        <w:rPr>
          <w:color w:val="0070C0"/>
        </w:rPr>
        <w:br w:type="textWrapping" w:clear="all"/>
      </w:r>
      <w:r w:rsidR="00D85F3B" w:rsidRPr="00C93F75">
        <w:rPr>
          <w:rFonts w:hint="eastAsia"/>
          <w:color w:val="0070C0"/>
        </w:rPr>
        <w:t>需求变更</w:t>
      </w:r>
    </w:p>
    <w:p w14:paraId="7144FE88" w14:textId="1481AC09" w:rsidR="00D96422" w:rsidRPr="00D96422" w:rsidRDefault="00D96422" w:rsidP="00D96422">
      <w:pPr>
        <w:pStyle w:val="a7"/>
        <w:ind w:left="420" w:firstLineChars="0" w:firstLine="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4DB186A6" wp14:editId="19FB58E7">
            <wp:extent cx="4572000" cy="24384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573154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70C2B4C" w14:textId="77777777" w:rsidR="00D85F3B" w:rsidRPr="008F778F" w:rsidRDefault="00950C5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12746B66" wp14:editId="1748D889">
            <wp:extent cx="4572000" cy="24574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E5DC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55838AC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4830582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11774311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275499CD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739D10E8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B9E8067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3AB0CD74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6"/>
        <w:gridCol w:w="2303"/>
        <w:gridCol w:w="1426"/>
        <w:gridCol w:w="1491"/>
      </w:tblGrid>
      <w:tr w:rsidR="00BF7DAD" w14:paraId="36725BF4" w14:textId="77777777" w:rsidTr="00324C44">
        <w:tc>
          <w:tcPr>
            <w:tcW w:w="3076" w:type="dxa"/>
            <w:shd w:val="clear" w:color="auto" w:fill="D9D9D9" w:themeFill="background1" w:themeFillShade="D9"/>
          </w:tcPr>
          <w:p w14:paraId="1DD19AF1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0D31E400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E047C50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1D21D844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F7DAD" w14:paraId="3CFE4ADF" w14:textId="77777777" w:rsidTr="00324C44">
        <w:tc>
          <w:tcPr>
            <w:tcW w:w="3076" w:type="dxa"/>
          </w:tcPr>
          <w:p w14:paraId="5C3E82C5" w14:textId="3C4BB290" w:rsidR="00BF7DAD" w:rsidRPr="00AF5225" w:rsidRDefault="00BF7DAD" w:rsidP="00324C44">
            <w:r>
              <w:rPr>
                <w:rFonts w:hint="eastAsia"/>
              </w:rPr>
              <w:t>1.</w:t>
            </w:r>
            <w:r w:rsidR="003850E6">
              <w:rPr>
                <w:rFonts w:hint="eastAsia"/>
              </w:rPr>
              <w:t>实现数据库和后台连接</w:t>
            </w:r>
          </w:p>
        </w:tc>
        <w:tc>
          <w:tcPr>
            <w:tcW w:w="2303" w:type="dxa"/>
          </w:tcPr>
          <w:p w14:paraId="652BA551" w14:textId="5E5EF455" w:rsidR="00BF7DAD" w:rsidRPr="005C59E4" w:rsidRDefault="00324C44" w:rsidP="003850E6">
            <w:r>
              <w:rPr>
                <w:rFonts w:hint="eastAsia"/>
              </w:rPr>
              <w:t>2016-1</w:t>
            </w:r>
            <w:r w:rsidR="003850E6">
              <w:t>2</w:t>
            </w:r>
            <w:r w:rsidR="003850E6">
              <w:rPr>
                <w:rFonts w:hint="eastAsia"/>
              </w:rPr>
              <w:t>-</w:t>
            </w:r>
            <w:r w:rsidR="003850E6">
              <w:t>5</w:t>
            </w:r>
            <w:r w:rsidR="003850E6">
              <w:rPr>
                <w:rFonts w:hint="eastAsia"/>
              </w:rPr>
              <w:t>~ 2016-12-9</w:t>
            </w:r>
          </w:p>
        </w:tc>
        <w:tc>
          <w:tcPr>
            <w:tcW w:w="1426" w:type="dxa"/>
          </w:tcPr>
          <w:p w14:paraId="567207E4" w14:textId="391C10FE" w:rsidR="00BF7DAD" w:rsidRDefault="00BF7DAD" w:rsidP="00964CCC">
            <w:r>
              <w:rPr>
                <w:rFonts w:hint="eastAsia"/>
              </w:rPr>
              <w:t>王彤彤</w:t>
            </w:r>
            <w:r w:rsidR="003850E6">
              <w:rPr>
                <w:rFonts w:hint="eastAsia"/>
              </w:rPr>
              <w:t>、郭飞玄、刘远</w:t>
            </w:r>
          </w:p>
        </w:tc>
        <w:tc>
          <w:tcPr>
            <w:tcW w:w="1491" w:type="dxa"/>
          </w:tcPr>
          <w:p w14:paraId="6FA58C25" w14:textId="428E7FA7" w:rsidR="00BF7DAD" w:rsidRPr="005C59E4" w:rsidRDefault="00BF7DAD" w:rsidP="00964CCC">
            <w:r>
              <w:rPr>
                <w:rFonts w:hint="eastAsia"/>
              </w:rPr>
              <w:t>未完成</w:t>
            </w:r>
          </w:p>
        </w:tc>
      </w:tr>
      <w:tr w:rsidR="00324C44" w14:paraId="70D4086C" w14:textId="77777777" w:rsidTr="00324C44">
        <w:tc>
          <w:tcPr>
            <w:tcW w:w="3076" w:type="dxa"/>
          </w:tcPr>
          <w:p w14:paraId="028B285A" w14:textId="2B46F909" w:rsidR="00324C44" w:rsidRPr="00AF5225" w:rsidRDefault="00324C44" w:rsidP="00324C44">
            <w:r>
              <w:rPr>
                <w:rFonts w:hint="eastAsia"/>
              </w:rPr>
              <w:t>2.</w:t>
            </w:r>
            <w:r w:rsidR="003850E6">
              <w:rPr>
                <w:rFonts w:hint="eastAsia"/>
              </w:rPr>
              <w:t>修改后台中英文匹配</w:t>
            </w:r>
          </w:p>
        </w:tc>
        <w:tc>
          <w:tcPr>
            <w:tcW w:w="2303" w:type="dxa"/>
          </w:tcPr>
          <w:p w14:paraId="2F97C848" w14:textId="6D2F83ED" w:rsidR="00324C44" w:rsidRPr="005C59E4" w:rsidRDefault="003850E6" w:rsidP="00324C44"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426" w:type="dxa"/>
          </w:tcPr>
          <w:p w14:paraId="6CEB45DA" w14:textId="31125A97" w:rsidR="00324C44" w:rsidRDefault="003850E6" w:rsidP="00324C44">
            <w:r>
              <w:rPr>
                <w:rFonts w:hint="eastAsia"/>
              </w:rPr>
              <w:t>刘聪</w:t>
            </w:r>
          </w:p>
        </w:tc>
        <w:tc>
          <w:tcPr>
            <w:tcW w:w="1491" w:type="dxa"/>
          </w:tcPr>
          <w:p w14:paraId="18E3A8EB" w14:textId="2EA829B9" w:rsidR="00324C44" w:rsidRPr="005C59E4" w:rsidRDefault="00324C44" w:rsidP="00324C44">
            <w:r>
              <w:rPr>
                <w:rFonts w:hint="eastAsia"/>
              </w:rPr>
              <w:t>未完成</w:t>
            </w:r>
          </w:p>
        </w:tc>
      </w:tr>
      <w:tr w:rsidR="00324C44" w14:paraId="1A0D095D" w14:textId="77777777" w:rsidTr="00324C44">
        <w:tc>
          <w:tcPr>
            <w:tcW w:w="3076" w:type="dxa"/>
          </w:tcPr>
          <w:p w14:paraId="11541B43" w14:textId="435104BD" w:rsidR="00324C44" w:rsidRPr="003850E6" w:rsidRDefault="003850E6" w:rsidP="00324C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．</w:t>
            </w:r>
            <w:r>
              <w:rPr>
                <w:color w:val="000000" w:themeColor="text1"/>
              </w:rPr>
              <w:t>订单管理部分与数据库连接</w:t>
            </w:r>
          </w:p>
        </w:tc>
        <w:tc>
          <w:tcPr>
            <w:tcW w:w="2303" w:type="dxa"/>
          </w:tcPr>
          <w:p w14:paraId="62A68EE9" w14:textId="16F4EE86" w:rsidR="00324C44" w:rsidRPr="00446258" w:rsidRDefault="003850E6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426" w:type="dxa"/>
          </w:tcPr>
          <w:p w14:paraId="2AC57BFA" w14:textId="42485854" w:rsidR="00324C44" w:rsidRPr="00446258" w:rsidRDefault="003850E6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郭飞玄</w:t>
            </w:r>
          </w:p>
        </w:tc>
        <w:tc>
          <w:tcPr>
            <w:tcW w:w="1491" w:type="dxa"/>
          </w:tcPr>
          <w:p w14:paraId="7531FEE8" w14:textId="5ADA7956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324C44" w14:paraId="6F250A50" w14:textId="77777777" w:rsidTr="00324C44">
        <w:tc>
          <w:tcPr>
            <w:tcW w:w="3076" w:type="dxa"/>
          </w:tcPr>
          <w:p w14:paraId="012CEAAA" w14:textId="739ED522" w:rsidR="00324C44" w:rsidRPr="00446258" w:rsidRDefault="00324C44" w:rsidP="003850E6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lastRenderedPageBreak/>
              <w:t>4.</w:t>
            </w:r>
            <w:r w:rsidR="00502B5C">
              <w:rPr>
                <w:rFonts w:hint="eastAsia"/>
                <w:color w:val="000000" w:themeColor="text1"/>
              </w:rPr>
              <w:t>订单列表页后台静态页</w:t>
            </w:r>
          </w:p>
        </w:tc>
        <w:tc>
          <w:tcPr>
            <w:tcW w:w="2303" w:type="dxa"/>
          </w:tcPr>
          <w:p w14:paraId="33331FE0" w14:textId="0BBA9E68" w:rsidR="00324C44" w:rsidRPr="00446258" w:rsidRDefault="00502B5C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426" w:type="dxa"/>
          </w:tcPr>
          <w:p w14:paraId="4B5A9CFB" w14:textId="77777777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宋子春</w:t>
            </w:r>
          </w:p>
        </w:tc>
        <w:tc>
          <w:tcPr>
            <w:tcW w:w="1491" w:type="dxa"/>
          </w:tcPr>
          <w:p w14:paraId="6E452EE5" w14:textId="2F246C7B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324C44" w14:paraId="262093B1" w14:textId="77777777" w:rsidTr="00324C44">
        <w:tc>
          <w:tcPr>
            <w:tcW w:w="3076" w:type="dxa"/>
          </w:tcPr>
          <w:p w14:paraId="7B099A77" w14:textId="717CB0D3" w:rsidR="00324C44" w:rsidRPr="00446258" w:rsidRDefault="00324C44" w:rsidP="003850E6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5</w:t>
            </w:r>
            <w:r w:rsidRPr="00446258">
              <w:rPr>
                <w:color w:val="000000" w:themeColor="text1"/>
              </w:rPr>
              <w:t xml:space="preserve"> </w:t>
            </w:r>
            <w:r w:rsidR="00502B5C">
              <w:rPr>
                <w:color w:val="000000" w:themeColor="text1"/>
              </w:rPr>
              <w:t>完成购物车</w:t>
            </w:r>
            <w:proofErr w:type="spellStart"/>
            <w:r w:rsidR="00502B5C">
              <w:rPr>
                <w:color w:val="000000" w:themeColor="text1"/>
              </w:rPr>
              <w:t>js</w:t>
            </w:r>
            <w:proofErr w:type="spellEnd"/>
            <w:r w:rsidR="00502B5C">
              <w:rPr>
                <w:color w:val="000000" w:themeColor="text1"/>
              </w:rPr>
              <w:t>代码</w:t>
            </w:r>
            <w:r w:rsidR="00502B5C">
              <w:rPr>
                <w:rFonts w:hint="eastAsia"/>
                <w:color w:val="000000" w:themeColor="text1"/>
              </w:rPr>
              <w:t>，</w:t>
            </w:r>
            <w:r w:rsidR="00502B5C">
              <w:rPr>
                <w:color w:val="000000" w:themeColor="text1"/>
              </w:rPr>
              <w:t>连接分类静态页与数据库</w:t>
            </w:r>
          </w:p>
        </w:tc>
        <w:tc>
          <w:tcPr>
            <w:tcW w:w="2303" w:type="dxa"/>
          </w:tcPr>
          <w:p w14:paraId="3A77CDBA" w14:textId="1062D3B1" w:rsidR="00324C44" w:rsidRPr="00446258" w:rsidRDefault="00502B5C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426" w:type="dxa"/>
          </w:tcPr>
          <w:p w14:paraId="211C3436" w14:textId="4EDF8D37" w:rsidR="00324C44" w:rsidRPr="00446258" w:rsidRDefault="00502B5C" w:rsidP="00324C44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孙浩然</w:t>
            </w:r>
          </w:p>
        </w:tc>
        <w:tc>
          <w:tcPr>
            <w:tcW w:w="1491" w:type="dxa"/>
          </w:tcPr>
          <w:p w14:paraId="520BB4B6" w14:textId="13BF8EA9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324C44" w14:paraId="53CCACFD" w14:textId="77777777" w:rsidTr="00324C44">
        <w:tc>
          <w:tcPr>
            <w:tcW w:w="3076" w:type="dxa"/>
          </w:tcPr>
          <w:p w14:paraId="4ACEC484" w14:textId="30B28912" w:rsidR="00324C44" w:rsidRPr="00446258" w:rsidRDefault="00324C44" w:rsidP="003850E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 w:rsidR="003850E6" w:rsidRPr="00446258">
              <w:rPr>
                <w:color w:val="000000" w:themeColor="text1"/>
              </w:rPr>
              <w:t xml:space="preserve"> </w:t>
            </w:r>
            <w:r w:rsidR="00502B5C">
              <w:rPr>
                <w:color w:val="000000" w:themeColor="text1"/>
              </w:rPr>
              <w:t>完成后台管理员与数据库连接</w:t>
            </w:r>
          </w:p>
        </w:tc>
        <w:tc>
          <w:tcPr>
            <w:tcW w:w="2303" w:type="dxa"/>
          </w:tcPr>
          <w:p w14:paraId="7955E646" w14:textId="077E9036" w:rsidR="00324C44" w:rsidRPr="00446258" w:rsidRDefault="00502B5C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426" w:type="dxa"/>
          </w:tcPr>
          <w:p w14:paraId="6F7001F7" w14:textId="2D66B082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刘远</w:t>
            </w:r>
          </w:p>
        </w:tc>
        <w:tc>
          <w:tcPr>
            <w:tcW w:w="1491" w:type="dxa"/>
          </w:tcPr>
          <w:p w14:paraId="3708485B" w14:textId="7B475261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</w:tbl>
    <w:p w14:paraId="1EA2664D" w14:textId="77777777" w:rsidR="00BF7DAD" w:rsidRDefault="00BF7DAD" w:rsidP="00BF7DAD">
      <w:pPr>
        <w:pStyle w:val="a7"/>
        <w:ind w:left="420" w:firstLineChars="0" w:firstLine="0"/>
        <w:rPr>
          <w:b/>
        </w:rPr>
      </w:pPr>
    </w:p>
    <w:p w14:paraId="2F402BDC" w14:textId="77777777" w:rsidR="00BF7DAD" w:rsidRPr="00BF7DAD" w:rsidRDefault="00BF7DAD" w:rsidP="00BF7DAD">
      <w:pPr>
        <w:ind w:left="420"/>
        <w:rPr>
          <w:b/>
        </w:rPr>
      </w:pPr>
    </w:p>
    <w:p w14:paraId="40D956E9" w14:textId="77777777" w:rsidR="00557C7D" w:rsidRPr="00136271" w:rsidRDefault="00557C7D" w:rsidP="00BF7DAD">
      <w:pPr>
        <w:pStyle w:val="a7"/>
        <w:ind w:left="420" w:firstLineChars="0" w:firstLine="0"/>
        <w:rPr>
          <w:b/>
        </w:rPr>
      </w:pPr>
    </w:p>
    <w:p w14:paraId="688E6775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1"/>
        <w:gridCol w:w="2681"/>
        <w:gridCol w:w="1579"/>
        <w:gridCol w:w="1355"/>
      </w:tblGrid>
      <w:tr w:rsidR="00FE03E2" w14:paraId="71602C83" w14:textId="77777777" w:rsidTr="00FE03E2">
        <w:trPr>
          <w:trHeight w:val="399"/>
        </w:trPr>
        <w:tc>
          <w:tcPr>
            <w:tcW w:w="2681" w:type="dxa"/>
            <w:shd w:val="clear" w:color="auto" w:fill="D9D9D9" w:themeFill="background1" w:themeFillShade="D9"/>
          </w:tcPr>
          <w:p w14:paraId="6A5BB6E1" w14:textId="1C48F40C" w:rsidR="00324C44" w:rsidRDefault="00324C44" w:rsidP="00324C44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81" w:type="dxa"/>
            <w:shd w:val="clear" w:color="auto" w:fill="D9D9D9" w:themeFill="background1" w:themeFillShade="D9"/>
          </w:tcPr>
          <w:p w14:paraId="5B83D424" w14:textId="292607F6" w:rsidR="00324C44" w:rsidRDefault="00324C44" w:rsidP="00324C44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B6E5353" w14:textId="3E104424" w:rsidR="00324C44" w:rsidRDefault="00324C44" w:rsidP="00324C44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027F86BA" w14:textId="67554944" w:rsidR="00324C44" w:rsidRDefault="00324C44" w:rsidP="00324C44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02B5C" w14:paraId="3FC1DF34" w14:textId="77777777" w:rsidTr="00FE03E2">
        <w:tc>
          <w:tcPr>
            <w:tcW w:w="2681" w:type="dxa"/>
          </w:tcPr>
          <w:p w14:paraId="11989E79" w14:textId="2BE0FBDD" w:rsidR="00502B5C" w:rsidRPr="00AF5225" w:rsidRDefault="00502B5C" w:rsidP="00502B5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实现数据库和后台连接</w:t>
            </w:r>
          </w:p>
        </w:tc>
        <w:tc>
          <w:tcPr>
            <w:tcW w:w="2681" w:type="dxa"/>
          </w:tcPr>
          <w:p w14:paraId="27043C55" w14:textId="1925713B" w:rsidR="00502B5C" w:rsidRPr="005C59E4" w:rsidRDefault="00502B5C" w:rsidP="00502B5C"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579" w:type="dxa"/>
          </w:tcPr>
          <w:p w14:paraId="688B6171" w14:textId="544EED17" w:rsidR="00502B5C" w:rsidRDefault="00502B5C" w:rsidP="00502B5C">
            <w:r>
              <w:rPr>
                <w:rFonts w:hint="eastAsia"/>
              </w:rPr>
              <w:t>王彤彤、郭飞玄、刘远</w:t>
            </w:r>
          </w:p>
        </w:tc>
        <w:tc>
          <w:tcPr>
            <w:tcW w:w="1355" w:type="dxa"/>
          </w:tcPr>
          <w:p w14:paraId="462620B7" w14:textId="0A28F689" w:rsidR="00502B5C" w:rsidRPr="005C59E4" w:rsidRDefault="00502B5C" w:rsidP="00502B5C">
            <w:r>
              <w:rPr>
                <w:rFonts w:hint="eastAsia"/>
              </w:rPr>
              <w:t>100%</w:t>
            </w:r>
          </w:p>
        </w:tc>
      </w:tr>
      <w:tr w:rsidR="00502B5C" w14:paraId="48CB92CE" w14:textId="77777777" w:rsidTr="00FE03E2">
        <w:tc>
          <w:tcPr>
            <w:tcW w:w="2681" w:type="dxa"/>
          </w:tcPr>
          <w:p w14:paraId="0B9C95C0" w14:textId="5F216564" w:rsidR="00502B5C" w:rsidRPr="00AF5225" w:rsidRDefault="00502B5C" w:rsidP="00502B5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修改后台中英文匹配</w:t>
            </w:r>
          </w:p>
        </w:tc>
        <w:tc>
          <w:tcPr>
            <w:tcW w:w="2681" w:type="dxa"/>
          </w:tcPr>
          <w:p w14:paraId="1129A1A6" w14:textId="6199029C" w:rsidR="00502B5C" w:rsidRPr="005C59E4" w:rsidRDefault="00502B5C" w:rsidP="00502B5C"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579" w:type="dxa"/>
          </w:tcPr>
          <w:p w14:paraId="052B07F1" w14:textId="0CABEFA7" w:rsidR="00502B5C" w:rsidRDefault="00502B5C" w:rsidP="00502B5C">
            <w:r>
              <w:rPr>
                <w:rFonts w:hint="eastAsia"/>
              </w:rPr>
              <w:t>刘聪</w:t>
            </w:r>
          </w:p>
        </w:tc>
        <w:tc>
          <w:tcPr>
            <w:tcW w:w="1355" w:type="dxa"/>
          </w:tcPr>
          <w:p w14:paraId="5EDC6996" w14:textId="30C4FF41" w:rsidR="00502B5C" w:rsidRPr="005C59E4" w:rsidRDefault="00502B5C" w:rsidP="00502B5C">
            <w:r>
              <w:rPr>
                <w:rFonts w:hint="eastAsia"/>
              </w:rPr>
              <w:t>100%</w:t>
            </w:r>
          </w:p>
        </w:tc>
      </w:tr>
      <w:tr w:rsidR="00502B5C" w14:paraId="636C90E2" w14:textId="77777777" w:rsidTr="00FE03E2">
        <w:tc>
          <w:tcPr>
            <w:tcW w:w="2681" w:type="dxa"/>
          </w:tcPr>
          <w:p w14:paraId="44CBD794" w14:textId="1B5E6B8F" w:rsidR="00502B5C" w:rsidRPr="00446258" w:rsidRDefault="00502B5C" w:rsidP="00502B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．</w:t>
            </w:r>
            <w:r>
              <w:rPr>
                <w:color w:val="000000" w:themeColor="text1"/>
              </w:rPr>
              <w:t>订单管理部分与数据库连接</w:t>
            </w:r>
          </w:p>
        </w:tc>
        <w:tc>
          <w:tcPr>
            <w:tcW w:w="2681" w:type="dxa"/>
          </w:tcPr>
          <w:p w14:paraId="5B1A3470" w14:textId="68A42AF5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579" w:type="dxa"/>
          </w:tcPr>
          <w:p w14:paraId="175A8734" w14:textId="5F52ACB3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郭飞玄</w:t>
            </w:r>
          </w:p>
        </w:tc>
        <w:tc>
          <w:tcPr>
            <w:tcW w:w="1355" w:type="dxa"/>
          </w:tcPr>
          <w:p w14:paraId="0701998E" w14:textId="43CE15D2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100%</w:t>
            </w:r>
          </w:p>
        </w:tc>
      </w:tr>
      <w:tr w:rsidR="00502B5C" w14:paraId="39EDF3CA" w14:textId="77777777" w:rsidTr="00FE03E2">
        <w:tc>
          <w:tcPr>
            <w:tcW w:w="2681" w:type="dxa"/>
          </w:tcPr>
          <w:p w14:paraId="56FF2610" w14:textId="14375E8B" w:rsidR="00502B5C" w:rsidRPr="00446258" w:rsidRDefault="00502B5C" w:rsidP="00502B5C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  <w:color w:val="000000" w:themeColor="text1"/>
              </w:rPr>
              <w:t>订单列表页后台静态页</w:t>
            </w:r>
          </w:p>
        </w:tc>
        <w:tc>
          <w:tcPr>
            <w:tcW w:w="2681" w:type="dxa"/>
          </w:tcPr>
          <w:p w14:paraId="1564063D" w14:textId="06B89DF0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579" w:type="dxa"/>
          </w:tcPr>
          <w:p w14:paraId="394FFE25" w14:textId="605F4190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宋子春</w:t>
            </w:r>
          </w:p>
        </w:tc>
        <w:tc>
          <w:tcPr>
            <w:tcW w:w="1355" w:type="dxa"/>
          </w:tcPr>
          <w:p w14:paraId="4CD59CD2" w14:textId="79B288E0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100%</w:t>
            </w:r>
          </w:p>
        </w:tc>
      </w:tr>
      <w:tr w:rsidR="00502B5C" w14:paraId="47E4CE5B" w14:textId="77777777" w:rsidTr="00FE03E2">
        <w:tc>
          <w:tcPr>
            <w:tcW w:w="2681" w:type="dxa"/>
          </w:tcPr>
          <w:p w14:paraId="78AE5B81" w14:textId="5A8C438F" w:rsidR="00502B5C" w:rsidRPr="00446258" w:rsidRDefault="00502B5C" w:rsidP="00502B5C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5</w:t>
            </w:r>
            <w:r w:rsidRPr="0044625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完成购物车</w:t>
            </w:r>
            <w:proofErr w:type="spellStart"/>
            <w:r>
              <w:rPr>
                <w:color w:val="000000" w:themeColor="text1"/>
              </w:rPr>
              <w:t>js</w:t>
            </w:r>
            <w:proofErr w:type="spellEnd"/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连接分类静态页与数据库</w:t>
            </w:r>
          </w:p>
        </w:tc>
        <w:tc>
          <w:tcPr>
            <w:tcW w:w="2681" w:type="dxa"/>
          </w:tcPr>
          <w:p w14:paraId="53F95CDF" w14:textId="44513027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579" w:type="dxa"/>
          </w:tcPr>
          <w:p w14:paraId="206CBE57" w14:textId="2C00505D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孙浩然</w:t>
            </w:r>
          </w:p>
        </w:tc>
        <w:tc>
          <w:tcPr>
            <w:tcW w:w="1355" w:type="dxa"/>
          </w:tcPr>
          <w:p w14:paraId="06CED598" w14:textId="359C58DB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100%</w:t>
            </w:r>
          </w:p>
        </w:tc>
      </w:tr>
      <w:tr w:rsidR="00502B5C" w14:paraId="74775294" w14:textId="77777777" w:rsidTr="00FE03E2">
        <w:tc>
          <w:tcPr>
            <w:tcW w:w="2681" w:type="dxa"/>
          </w:tcPr>
          <w:p w14:paraId="0FF35474" w14:textId="6F838599" w:rsidR="00502B5C" w:rsidRPr="00446258" w:rsidRDefault="00502B5C" w:rsidP="00502B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 w:rsidRPr="0044625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完成后台管理员与数据库连接</w:t>
            </w:r>
          </w:p>
        </w:tc>
        <w:tc>
          <w:tcPr>
            <w:tcW w:w="2681" w:type="dxa"/>
          </w:tcPr>
          <w:p w14:paraId="04FB9C2B" w14:textId="4029D6E9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 2016-12-9</w:t>
            </w:r>
          </w:p>
        </w:tc>
        <w:tc>
          <w:tcPr>
            <w:tcW w:w="1579" w:type="dxa"/>
          </w:tcPr>
          <w:p w14:paraId="43A2CFAC" w14:textId="7A6F8316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刘远</w:t>
            </w:r>
          </w:p>
        </w:tc>
        <w:tc>
          <w:tcPr>
            <w:tcW w:w="1355" w:type="dxa"/>
          </w:tcPr>
          <w:p w14:paraId="5805E036" w14:textId="2405D08F" w:rsidR="00502B5C" w:rsidRPr="00446258" w:rsidRDefault="00502B5C" w:rsidP="00502B5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100%</w:t>
            </w:r>
          </w:p>
        </w:tc>
      </w:tr>
    </w:tbl>
    <w:p w14:paraId="5BB89EC2" w14:textId="77777777" w:rsidR="00AF5225" w:rsidRDefault="00136271" w:rsidP="00AF5225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0CF7AF2E" w14:textId="77777777" w:rsidR="005A2EA1" w:rsidRDefault="00AF5225" w:rsidP="00AF5225">
      <w:r>
        <w:rPr>
          <w:rFonts w:hint="eastAsia"/>
        </w:rPr>
        <w:t>问题：</w:t>
      </w:r>
    </w:p>
    <w:p w14:paraId="65EFD3D8" w14:textId="2AC460AE" w:rsidR="00AF5225" w:rsidRDefault="00FE03E2" w:rsidP="00AF5225">
      <w:r>
        <w:rPr>
          <w:rFonts w:hint="eastAsia"/>
        </w:rPr>
        <w:t>1</w:t>
      </w:r>
      <w:r w:rsidR="00AF5225">
        <w:rPr>
          <w:rFonts w:hint="eastAsia"/>
        </w:rPr>
        <w:t>.</w:t>
      </w:r>
      <w:r w:rsidR="00AF5225">
        <w:t xml:space="preserve"> </w:t>
      </w:r>
      <w:r w:rsidR="001D68D0">
        <w:rPr>
          <w:rFonts w:hint="eastAsia"/>
        </w:rPr>
        <w:t>数据库问题：订单编号在数据库中要有唯一性</w:t>
      </w:r>
    </w:p>
    <w:p w14:paraId="3C9EF7F6" w14:textId="6E8FDBF8" w:rsidR="00AF5225" w:rsidRPr="00E4443E" w:rsidRDefault="00FE03E2" w:rsidP="00AF5225">
      <w:r>
        <w:t>2</w:t>
      </w:r>
      <w:r w:rsidR="005A2EA1">
        <w:t>.</w:t>
      </w:r>
      <w:r w:rsidR="001D68D0">
        <w:rPr>
          <w:rFonts w:hint="eastAsia"/>
        </w:rPr>
        <w:t>技术预言</w:t>
      </w:r>
      <w:r w:rsidR="001D68D0">
        <w:rPr>
          <w:rFonts w:hint="eastAsia"/>
        </w:rPr>
        <w:t>-</w:t>
      </w:r>
      <w:r w:rsidR="001D68D0">
        <w:rPr>
          <w:rFonts w:hint="eastAsia"/>
        </w:rPr>
        <w:t>搜索历史</w:t>
      </w:r>
      <w:r w:rsidR="00833AE7">
        <w:rPr>
          <w:rFonts w:hint="eastAsia"/>
        </w:rPr>
        <w:t>,</w:t>
      </w:r>
      <w:r w:rsidR="00833AE7">
        <w:rPr>
          <w:rFonts w:hint="eastAsia"/>
        </w:rPr>
        <w:t>，支付接口问题</w:t>
      </w:r>
    </w:p>
    <w:p w14:paraId="18DE4AEF" w14:textId="2BCDA89F" w:rsidR="00AF5225" w:rsidRPr="00AF5225" w:rsidRDefault="00AF5225" w:rsidP="00AF5225">
      <w:pPr>
        <w:rPr>
          <w:b/>
        </w:rPr>
      </w:pPr>
      <w:r>
        <w:rPr>
          <w:rFonts w:hint="eastAsia"/>
        </w:rPr>
        <w:t>关注点：</w:t>
      </w:r>
      <w:r w:rsidR="00B90B5A">
        <w:t xml:space="preserve"> </w:t>
      </w:r>
      <w:r w:rsidR="00502B5C">
        <w:rPr>
          <w:rFonts w:hint="eastAsia"/>
        </w:rPr>
        <w:t>数据库与前后台的连接问题</w:t>
      </w:r>
    </w:p>
    <w:p w14:paraId="22ED62DB" w14:textId="77777777" w:rsidR="00136271" w:rsidRPr="001D68D0" w:rsidRDefault="00136271" w:rsidP="001D68D0">
      <w:pPr>
        <w:rPr>
          <w:b/>
        </w:rPr>
      </w:pPr>
      <w:commentRangeStart w:id="4"/>
      <w:r w:rsidRPr="001D68D0">
        <w:rPr>
          <w:rFonts w:hint="eastAsia"/>
          <w:b/>
        </w:rPr>
        <w:t>下周安排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8"/>
        <w:gridCol w:w="2360"/>
        <w:gridCol w:w="1381"/>
        <w:gridCol w:w="1567"/>
      </w:tblGrid>
      <w:tr w:rsidR="00E30B23" w14:paraId="1D3A3099" w14:textId="77777777" w:rsidTr="005A2EA1">
        <w:tc>
          <w:tcPr>
            <w:tcW w:w="2988" w:type="dxa"/>
            <w:shd w:val="clear" w:color="auto" w:fill="D9D9D9" w:themeFill="background1" w:themeFillShade="D9"/>
          </w:tcPr>
          <w:p w14:paraId="07F62F99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0A8CB15D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527CF9C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1F871B9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459E3902" w14:textId="77777777" w:rsidTr="005A2EA1">
        <w:tc>
          <w:tcPr>
            <w:tcW w:w="2988" w:type="dxa"/>
          </w:tcPr>
          <w:p w14:paraId="5C670EA9" w14:textId="754C01BA" w:rsidR="00E30B23" w:rsidRPr="00AF5225" w:rsidRDefault="00AF5225" w:rsidP="00502B5C">
            <w:r>
              <w:rPr>
                <w:rFonts w:hint="eastAsia"/>
              </w:rPr>
              <w:t>1.</w:t>
            </w:r>
            <w:r w:rsidR="00502B5C">
              <w:rPr>
                <w:rFonts w:hint="eastAsia"/>
              </w:rPr>
              <w:t>后台整合</w:t>
            </w:r>
            <w:r w:rsidR="00502B5C" w:rsidRPr="00AF5225">
              <w:t xml:space="preserve"> </w:t>
            </w:r>
          </w:p>
        </w:tc>
        <w:tc>
          <w:tcPr>
            <w:tcW w:w="2360" w:type="dxa"/>
          </w:tcPr>
          <w:p w14:paraId="78AA4242" w14:textId="7D84261C" w:rsidR="00E30B23" w:rsidRPr="005C59E4" w:rsidRDefault="00454D31" w:rsidP="00FE03E2">
            <w:r w:rsidRPr="005C59E4">
              <w:rPr>
                <w:rFonts w:hint="eastAsia"/>
              </w:rPr>
              <w:t>2</w:t>
            </w:r>
            <w:r w:rsidR="00AF5225">
              <w:rPr>
                <w:rFonts w:hint="eastAsia"/>
              </w:rPr>
              <w:t>016-1</w:t>
            </w:r>
            <w:r w:rsidR="00502B5C">
              <w:t>2</w:t>
            </w:r>
            <w:r w:rsidR="00502B5C">
              <w:rPr>
                <w:rFonts w:hint="eastAsia"/>
              </w:rPr>
              <w:t>-</w:t>
            </w:r>
            <w:r w:rsidR="00502B5C">
              <w:t>12</w:t>
            </w:r>
            <w:r w:rsidR="00502B5C">
              <w:rPr>
                <w:rFonts w:hint="eastAsia"/>
              </w:rPr>
              <w:t>~</w:t>
            </w:r>
            <w:r w:rsidR="00502B5C">
              <w:t>2016</w:t>
            </w:r>
            <w:r w:rsidR="00502B5C">
              <w:rPr>
                <w:rFonts w:hint="eastAsia"/>
              </w:rPr>
              <w:t>-</w:t>
            </w:r>
            <w:r w:rsidR="00502B5C">
              <w:t>12</w:t>
            </w:r>
            <w:r w:rsidR="00502B5C">
              <w:rPr>
                <w:rFonts w:hint="eastAsia"/>
              </w:rPr>
              <w:t>-</w:t>
            </w:r>
            <w:r w:rsidR="00502B5C">
              <w:t>17</w:t>
            </w:r>
          </w:p>
        </w:tc>
        <w:tc>
          <w:tcPr>
            <w:tcW w:w="1381" w:type="dxa"/>
          </w:tcPr>
          <w:p w14:paraId="36BCC827" w14:textId="2BCF8129" w:rsidR="00E30B23" w:rsidRPr="005C59E4" w:rsidRDefault="008B4B55" w:rsidP="00AF5225">
            <w:r>
              <w:rPr>
                <w:rFonts w:hint="eastAsia"/>
              </w:rPr>
              <w:t>全组成员</w:t>
            </w:r>
          </w:p>
        </w:tc>
        <w:tc>
          <w:tcPr>
            <w:tcW w:w="1567" w:type="dxa"/>
          </w:tcPr>
          <w:p w14:paraId="0357427C" w14:textId="77777777" w:rsidR="00E30B23" w:rsidRPr="005C59E4" w:rsidRDefault="00AF5225" w:rsidP="00AF5225">
            <w:r>
              <w:rPr>
                <w:rFonts w:hint="eastAsia"/>
              </w:rPr>
              <w:t>未完成</w:t>
            </w:r>
          </w:p>
        </w:tc>
      </w:tr>
      <w:tr w:rsidR="00502B5C" w14:paraId="5C12C1F1" w14:textId="77777777" w:rsidTr="005A2EA1">
        <w:tc>
          <w:tcPr>
            <w:tcW w:w="2988" w:type="dxa"/>
          </w:tcPr>
          <w:p w14:paraId="61FDD0C6" w14:textId="25D9DFA0" w:rsidR="00502B5C" w:rsidRPr="005A2EA1" w:rsidRDefault="00502B5C" w:rsidP="00502B5C">
            <w:bookmarkStart w:id="5" w:name="_GoBack" w:colFirst="1" w:colLast="1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前台整合</w:t>
            </w:r>
            <w:r w:rsidRPr="005A2EA1">
              <w:t xml:space="preserve"> </w:t>
            </w:r>
          </w:p>
        </w:tc>
        <w:tc>
          <w:tcPr>
            <w:tcW w:w="2360" w:type="dxa"/>
          </w:tcPr>
          <w:p w14:paraId="613F2DF8" w14:textId="0049DA1E" w:rsidR="00502B5C" w:rsidRPr="005C59E4" w:rsidRDefault="00502B5C" w:rsidP="00502B5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</w:rPr>
              <w:t>2</w:t>
            </w:r>
            <w:r>
              <w:rPr>
                <w:rFonts w:hint="eastAsia"/>
              </w:rPr>
              <w:t>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~</w:t>
            </w:r>
            <w:r>
              <w:t>2016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381" w:type="dxa"/>
          </w:tcPr>
          <w:p w14:paraId="4FD36E77" w14:textId="09D964A2" w:rsidR="00502B5C" w:rsidRPr="005A2EA1" w:rsidRDefault="00502B5C" w:rsidP="00502B5C">
            <w:pPr>
              <w:pStyle w:val="a7"/>
              <w:ind w:firstLineChars="0" w:firstLine="0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567" w:type="dxa"/>
          </w:tcPr>
          <w:p w14:paraId="7D41B03B" w14:textId="5831E740" w:rsidR="00502B5C" w:rsidRPr="005C59E4" w:rsidRDefault="00502B5C" w:rsidP="00502B5C">
            <w:pPr>
              <w:pStyle w:val="a7"/>
              <w:ind w:firstLineChars="0" w:firstLine="0"/>
              <w:rPr>
                <w:color w:val="0070C0"/>
              </w:rPr>
            </w:pPr>
            <w:r w:rsidRPr="008B4B55">
              <w:rPr>
                <w:rFonts w:hint="eastAsia"/>
                <w:color w:val="000000" w:themeColor="text1"/>
              </w:rPr>
              <w:t>未完成</w:t>
            </w:r>
          </w:p>
        </w:tc>
      </w:tr>
      <w:bookmarkEnd w:id="5"/>
      <w:tr w:rsidR="008B4B55" w14:paraId="71A69FEB" w14:textId="77777777" w:rsidTr="005A2EA1">
        <w:tc>
          <w:tcPr>
            <w:tcW w:w="2988" w:type="dxa"/>
          </w:tcPr>
          <w:p w14:paraId="05F11FF2" w14:textId="77777777" w:rsidR="008B4B55" w:rsidRDefault="008B4B55" w:rsidP="005A2EA1"/>
        </w:tc>
        <w:tc>
          <w:tcPr>
            <w:tcW w:w="2360" w:type="dxa"/>
          </w:tcPr>
          <w:p w14:paraId="0E632EB4" w14:textId="77777777" w:rsidR="008B4B55" w:rsidRPr="005C59E4" w:rsidRDefault="008B4B55" w:rsidP="005A2EA1">
            <w:pPr>
              <w:pStyle w:val="a7"/>
              <w:ind w:firstLineChars="0" w:firstLine="0"/>
            </w:pPr>
          </w:p>
        </w:tc>
        <w:tc>
          <w:tcPr>
            <w:tcW w:w="1381" w:type="dxa"/>
          </w:tcPr>
          <w:p w14:paraId="0E03742E" w14:textId="77777777" w:rsidR="008B4B55" w:rsidRDefault="008B4B55" w:rsidP="005A2EA1">
            <w:pPr>
              <w:pStyle w:val="a7"/>
              <w:ind w:firstLineChars="0" w:firstLine="0"/>
            </w:pPr>
          </w:p>
        </w:tc>
        <w:tc>
          <w:tcPr>
            <w:tcW w:w="1567" w:type="dxa"/>
          </w:tcPr>
          <w:p w14:paraId="358CB272" w14:textId="77777777" w:rsidR="008B4B55" w:rsidRPr="008B4B55" w:rsidRDefault="008B4B55" w:rsidP="005A2EA1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</w:tr>
    </w:tbl>
    <w:p w14:paraId="1E4CFDBC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20AB7E7B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E1FFC50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14:paraId="5C1F7BC7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3EDC5EBB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272AF2D1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35B20F52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0B029D00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14:paraId="7E4DC52A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0891D6FE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5DF19621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1819513F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E4EAEE3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B97FB81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209850D1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E612A4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40A0DE02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7671CD3D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06DB873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EDDF0D0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36C3421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FFC50" w15:done="0"/>
  <w15:commentEx w15:paraId="0B029D00" w15:done="0"/>
  <w15:commentEx w15:paraId="4B97FB81" w15:done="0"/>
  <w15:commentEx w15:paraId="0E612A4F" w15:done="0"/>
  <w15:commentEx w15:paraId="136C34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8209F" w14:textId="77777777" w:rsidR="0049308E" w:rsidRDefault="0049308E" w:rsidP="005E5B1D">
      <w:pPr>
        <w:spacing w:line="240" w:lineRule="auto"/>
      </w:pPr>
      <w:r>
        <w:separator/>
      </w:r>
    </w:p>
  </w:endnote>
  <w:endnote w:type="continuationSeparator" w:id="0">
    <w:p w14:paraId="0E6FB14E" w14:textId="77777777" w:rsidR="0049308E" w:rsidRDefault="0049308E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EA4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366B38A1" wp14:editId="4A6854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7CADB" w14:textId="77777777" w:rsidR="0049308E" w:rsidRDefault="0049308E" w:rsidP="005E5B1D">
      <w:pPr>
        <w:spacing w:line="240" w:lineRule="auto"/>
      </w:pPr>
      <w:r>
        <w:separator/>
      </w:r>
    </w:p>
  </w:footnote>
  <w:footnote w:type="continuationSeparator" w:id="0">
    <w:p w14:paraId="6B6DADA6" w14:textId="77777777" w:rsidR="0049308E" w:rsidRDefault="0049308E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5ADF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78280042" wp14:editId="319EDC03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E4368"/>
    <w:multiLevelType w:val="hybridMultilevel"/>
    <w:tmpl w:val="BFFCAF54"/>
    <w:lvl w:ilvl="0" w:tplc="DCBA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18"/>
    <w:rsid w:val="0005740E"/>
    <w:rsid w:val="00093EA2"/>
    <w:rsid w:val="000A3B88"/>
    <w:rsid w:val="0013494B"/>
    <w:rsid w:val="00136271"/>
    <w:rsid w:val="00191AD2"/>
    <w:rsid w:val="001A0FC5"/>
    <w:rsid w:val="001B6818"/>
    <w:rsid w:val="001D68D0"/>
    <w:rsid w:val="001E2037"/>
    <w:rsid w:val="002956BE"/>
    <w:rsid w:val="002A5D38"/>
    <w:rsid w:val="002E6B20"/>
    <w:rsid w:val="00324C44"/>
    <w:rsid w:val="003850E6"/>
    <w:rsid w:val="00394A2C"/>
    <w:rsid w:val="003B71DE"/>
    <w:rsid w:val="003F28E3"/>
    <w:rsid w:val="003F586F"/>
    <w:rsid w:val="00446258"/>
    <w:rsid w:val="00454D31"/>
    <w:rsid w:val="0049308E"/>
    <w:rsid w:val="004A037D"/>
    <w:rsid w:val="004E074B"/>
    <w:rsid w:val="004E374B"/>
    <w:rsid w:val="004F5D57"/>
    <w:rsid w:val="00502B5C"/>
    <w:rsid w:val="00557C7D"/>
    <w:rsid w:val="00573101"/>
    <w:rsid w:val="005A1E1C"/>
    <w:rsid w:val="005A2EA1"/>
    <w:rsid w:val="005C59E4"/>
    <w:rsid w:val="005E5B1D"/>
    <w:rsid w:val="00600D5F"/>
    <w:rsid w:val="00623E42"/>
    <w:rsid w:val="006C0429"/>
    <w:rsid w:val="006C51FF"/>
    <w:rsid w:val="00735FFD"/>
    <w:rsid w:val="00756B72"/>
    <w:rsid w:val="00757293"/>
    <w:rsid w:val="00767314"/>
    <w:rsid w:val="00767623"/>
    <w:rsid w:val="00776533"/>
    <w:rsid w:val="00784AB4"/>
    <w:rsid w:val="007D10A8"/>
    <w:rsid w:val="00833AE7"/>
    <w:rsid w:val="00851409"/>
    <w:rsid w:val="00892D60"/>
    <w:rsid w:val="008B4B55"/>
    <w:rsid w:val="008F778F"/>
    <w:rsid w:val="0091655C"/>
    <w:rsid w:val="0092202E"/>
    <w:rsid w:val="00944C1D"/>
    <w:rsid w:val="00950C5B"/>
    <w:rsid w:val="009759EF"/>
    <w:rsid w:val="009D493E"/>
    <w:rsid w:val="00A021C4"/>
    <w:rsid w:val="00A27D3E"/>
    <w:rsid w:val="00A36908"/>
    <w:rsid w:val="00A41CC6"/>
    <w:rsid w:val="00AA2AFB"/>
    <w:rsid w:val="00AB5439"/>
    <w:rsid w:val="00AC1220"/>
    <w:rsid w:val="00AC4970"/>
    <w:rsid w:val="00AC4BA2"/>
    <w:rsid w:val="00AD547B"/>
    <w:rsid w:val="00AF5225"/>
    <w:rsid w:val="00B0647F"/>
    <w:rsid w:val="00B90B5A"/>
    <w:rsid w:val="00BF7DAD"/>
    <w:rsid w:val="00C3381C"/>
    <w:rsid w:val="00C35E18"/>
    <w:rsid w:val="00C56F57"/>
    <w:rsid w:val="00C93F75"/>
    <w:rsid w:val="00CD5D88"/>
    <w:rsid w:val="00D03516"/>
    <w:rsid w:val="00D85F3B"/>
    <w:rsid w:val="00D96422"/>
    <w:rsid w:val="00DB028C"/>
    <w:rsid w:val="00DD3711"/>
    <w:rsid w:val="00DF5FEC"/>
    <w:rsid w:val="00E30B23"/>
    <w:rsid w:val="00EC74FA"/>
    <w:rsid w:val="00ED7C7F"/>
    <w:rsid w:val="00F01BFE"/>
    <w:rsid w:val="00F032F8"/>
    <w:rsid w:val="00F64FBB"/>
    <w:rsid w:val="00F801E5"/>
    <w:rsid w:val="00F86C5C"/>
    <w:rsid w:val="00FA70E4"/>
    <w:rsid w:val="00FC69E0"/>
    <w:rsid w:val="00FE03E2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4570D"/>
  <w15:docId w15:val="{C923834C-4611-463B-B2D4-B9F3F7B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850E6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No Spacing"/>
    <w:uiPriority w:val="1"/>
    <w:qFormat/>
    <w:rsid w:val="00AF5225"/>
    <w:pPr>
      <w:spacing w:line="240" w:lineRule="auto"/>
    </w:pPr>
  </w:style>
  <w:style w:type="character" w:customStyle="1" w:styleId="3Char">
    <w:name w:val="标题 3 Char"/>
    <w:basedOn w:val="a0"/>
    <w:link w:val="3"/>
    <w:uiPriority w:val="9"/>
    <w:rsid w:val="003850E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21351616"/>
        <c:axId val="-521345632"/>
      </c:lineChart>
      <c:catAx>
        <c:axId val="-521351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521345632"/>
        <c:crosses val="autoZero"/>
        <c:auto val="1"/>
        <c:lblAlgn val="ctr"/>
        <c:lblOffset val="100"/>
        <c:noMultiLvlLbl val="0"/>
      </c:catAx>
      <c:valAx>
        <c:axId val="-521345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521351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76256448"/>
        <c:axId val="-476253184"/>
      </c:lineChart>
      <c:catAx>
        <c:axId val="-476256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476253184"/>
        <c:crosses val="autoZero"/>
        <c:auto val="1"/>
        <c:lblAlgn val="ctr"/>
        <c:lblOffset val="100"/>
        <c:noMultiLvlLbl val="0"/>
      </c:catAx>
      <c:valAx>
        <c:axId val="-476253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476256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D533-DF70-4940-830B-6E262963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91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5</cp:revision>
  <dcterms:created xsi:type="dcterms:W3CDTF">2016-11-22T02:22:00Z</dcterms:created>
  <dcterms:modified xsi:type="dcterms:W3CDTF">2016-12-12T08:25:00Z</dcterms:modified>
</cp:coreProperties>
</file>